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2638886" w:displacedByCustomXml="next"/>
    <w:bookmarkEnd w:id="0" w:displacedByCustomXml="next"/>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778B9357" w14:textId="77777777" w:rsidR="00172D10" w:rsidRDefault="001C62C8">
          <w:r>
            <w:rPr>
              <w:noProof/>
            </w:rPr>
            <mc:AlternateContent>
              <mc:Choice Requires="wpg">
                <w:drawing>
                  <wp:anchor distT="0" distB="0" distL="114300" distR="114300" simplePos="0" relativeHeight="251657216" behindDoc="0" locked="0" layoutInCell="1" allowOverlap="1" wp14:anchorId="4D4AA4F1" wp14:editId="43A68266">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4D5DAAF0" id="Group 27" o:spid="_x0000_s1026" alt="Hexagonal shapes" style="position:absolute;margin-left:270.45pt;margin-top:-221.6pt;width:343.55pt;height:376.3pt;z-index:251657216"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6"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7"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8"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653FD084"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40A06B4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s">
                      <w:drawing>
                        <wp:anchor distT="0" distB="0" distL="114300" distR="114300" simplePos="0" relativeHeight="251659264" behindDoc="0" locked="0" layoutInCell="1" allowOverlap="1" wp14:anchorId="65E55C84" wp14:editId="2B1B2F83">
                          <wp:simplePos x="0" y="0"/>
                          <wp:positionH relativeFrom="column">
                            <wp:posOffset>2236470</wp:posOffset>
                          </wp:positionH>
                          <wp:positionV relativeFrom="paragraph">
                            <wp:posOffset>722630</wp:posOffset>
                          </wp:positionV>
                          <wp:extent cx="3202305" cy="45719"/>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4571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18F0A" id="Rectangle 18" o:spid="_x0000_s1026" alt="Title: Line" style="position:absolute;margin-left:176.1pt;margin-top:56.9pt;width:252.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" fillcolor="red"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4CFA7C39" wp14:editId="407C630F">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91711" w14:textId="1C92DE0E" w:rsidR="002A2E02" w:rsidRPr="00F51236" w:rsidRDefault="007F64D5" w:rsidP="002A2E02">
                                      <w:pPr>
                                        <w:pStyle w:val="Style1"/>
                                        <w:rPr>
                                          <w:b/>
                                          <w:color w:val="FF0000"/>
                                          <w:sz w:val="60"/>
                                          <w:szCs w:val="60"/>
                                        </w:rPr>
                                      </w:pPr>
                                      <w:r>
                                        <w:rPr>
                                          <w:b/>
                                          <w:color w:val="FF0000"/>
                                          <w:sz w:val="60"/>
                                          <w:szCs w:val="60"/>
                                        </w:rPr>
                                        <w:t>PENTEST</w:t>
                                      </w:r>
                                      <w:r w:rsidR="00D0336B" w:rsidRPr="00F51236">
                                        <w:rPr>
                                          <w:b/>
                                          <w:color w:val="FF0000"/>
                                          <w:sz w:val="60"/>
                                          <w:szCs w:val="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FA7C39"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" filled="f" stroked="f">
                          <v:textbox>
                            <w:txbxContent>
                              <w:p w14:paraId="01191711" w14:textId="1C92DE0E" w:rsidR="002A2E02" w:rsidRPr="00F51236" w:rsidRDefault="007F64D5" w:rsidP="002A2E02">
                                <w:pPr>
                                  <w:pStyle w:val="Style1"/>
                                  <w:rPr>
                                    <w:b/>
                                    <w:color w:val="FF0000"/>
                                    <w:sz w:val="60"/>
                                    <w:szCs w:val="60"/>
                                  </w:rPr>
                                </w:pPr>
                                <w:r>
                                  <w:rPr>
                                    <w:b/>
                                    <w:color w:val="FF0000"/>
                                    <w:sz w:val="60"/>
                                    <w:szCs w:val="60"/>
                                  </w:rPr>
                                  <w:t>PENTEST</w:t>
                                </w:r>
                                <w:r w:rsidR="00D0336B" w:rsidRPr="00F51236">
                                  <w:rPr>
                                    <w:b/>
                                    <w:color w:val="FF0000"/>
                                    <w:sz w:val="60"/>
                                    <w:szCs w:val="60"/>
                                  </w:rPr>
                                  <w:t xml:space="preserve"> REPORT</w:t>
                                </w:r>
                              </w:p>
                            </w:txbxContent>
                          </v:textbox>
                          <w10:anchorlock/>
                        </v:shape>
                      </w:pict>
                    </mc:Fallback>
                  </mc:AlternateContent>
                </w:r>
              </w:p>
            </w:tc>
          </w:tr>
          <w:tr w:rsidR="002A2E02" w14:paraId="72E1BF97"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C2F365D"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EF113CE" wp14:editId="0191D27B">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19A30D" w14:textId="02278F93" w:rsidR="00133FB0" w:rsidRDefault="00133FB0" w:rsidP="002A2E02">
                                      <w:pPr>
                                        <w:pStyle w:val="Subtitle"/>
                                        <w:jc w:val="center"/>
                                        <w:rPr>
                                          <w:rFonts w:cs="Segoe UI"/>
                                          <w:b w:val="0"/>
                                          <w:bCs/>
                                          <w:color w:val="000000"/>
                                          <w:szCs w:val="28"/>
                                          <w:shd w:val="clear" w:color="auto" w:fill="FFFFFF"/>
                                        </w:rPr>
                                      </w:pPr>
                                      <w:r>
                                        <w:rPr>
                                          <w:rFonts w:cs="Segoe UI"/>
                                          <w:b w:val="0"/>
                                          <w:bCs/>
                                          <w:color w:val="000000"/>
                                          <w:szCs w:val="28"/>
                                          <w:shd w:val="clear" w:color="auto" w:fill="FFFFFF"/>
                                        </w:rPr>
                                        <w:t>BITGO</w:t>
                                      </w:r>
                                    </w:p>
                                    <w:p w14:paraId="410246F4" w14:textId="48613CAE" w:rsidR="002A2E02" w:rsidRPr="00133FB0" w:rsidRDefault="00133FB0" w:rsidP="002A2E02">
                                      <w:pPr>
                                        <w:pStyle w:val="Subtitle"/>
                                        <w:jc w:val="center"/>
                                        <w:rPr>
                                          <w:b w:val="0"/>
                                          <w:bCs/>
                                          <w:szCs w:val="28"/>
                                        </w:rPr>
                                      </w:pPr>
                                      <w:hyperlink r:id="rId20" w:history="1">
                                        <w:r w:rsidRPr="00E34AF9">
                                          <w:rPr>
                                            <w:rStyle w:val="Hyperlink"/>
                                            <w:rFonts w:cs="Segoe UI"/>
                                            <w:b w:val="0"/>
                                            <w:bCs/>
                                            <w:szCs w:val="28"/>
                                            <w:shd w:val="clear" w:color="auto" w:fill="FFFFFF"/>
                                          </w:rPr>
                                          <w:t>https://www.bitgo.com/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F113CE"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" filled="f" stroked="f">
                          <v:textbox>
                            <w:txbxContent>
                              <w:p w14:paraId="7919A30D" w14:textId="02278F93" w:rsidR="00133FB0" w:rsidRDefault="00133FB0" w:rsidP="002A2E02">
                                <w:pPr>
                                  <w:pStyle w:val="Subtitle"/>
                                  <w:jc w:val="center"/>
                                  <w:rPr>
                                    <w:rFonts w:cs="Segoe UI"/>
                                    <w:b w:val="0"/>
                                    <w:bCs/>
                                    <w:color w:val="000000"/>
                                    <w:szCs w:val="28"/>
                                    <w:shd w:val="clear" w:color="auto" w:fill="FFFFFF"/>
                                  </w:rPr>
                                </w:pPr>
                                <w:r>
                                  <w:rPr>
                                    <w:rFonts w:cs="Segoe UI"/>
                                    <w:b w:val="0"/>
                                    <w:bCs/>
                                    <w:color w:val="000000"/>
                                    <w:szCs w:val="28"/>
                                    <w:shd w:val="clear" w:color="auto" w:fill="FFFFFF"/>
                                  </w:rPr>
                                  <w:t>BITGO</w:t>
                                </w:r>
                              </w:p>
                              <w:p w14:paraId="410246F4" w14:textId="48613CAE" w:rsidR="002A2E02" w:rsidRPr="00133FB0" w:rsidRDefault="00133FB0" w:rsidP="002A2E02">
                                <w:pPr>
                                  <w:pStyle w:val="Subtitle"/>
                                  <w:jc w:val="center"/>
                                  <w:rPr>
                                    <w:b w:val="0"/>
                                    <w:bCs/>
                                    <w:szCs w:val="28"/>
                                  </w:rPr>
                                </w:pPr>
                                <w:hyperlink r:id="rId21" w:history="1">
                                  <w:r w:rsidRPr="00E34AF9">
                                    <w:rPr>
                                      <w:rStyle w:val="Hyperlink"/>
                                      <w:rFonts w:cs="Segoe UI"/>
                                      <w:b w:val="0"/>
                                      <w:bCs/>
                                      <w:szCs w:val="28"/>
                                      <w:shd w:val="clear" w:color="auto" w:fill="FFFFFF"/>
                                    </w:rPr>
                                    <w:t>https://www.bitgo.com/</w:t>
                                  </w:r>
                                </w:hyperlink>
                              </w:p>
                            </w:txbxContent>
                          </v:textbox>
                          <w10:anchorlock/>
                        </v:shape>
                      </w:pict>
                    </mc:Fallback>
                  </mc:AlternateContent>
                </w:r>
              </w:p>
              <w:p w14:paraId="1A456288"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1B17F404"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97FE8EF"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524469E9" wp14:editId="23685F97">
                          <wp:extent cx="6524625" cy="781050"/>
                          <wp:effectExtent l="0" t="0" r="0" b="0"/>
                          <wp:docPr id="26" name="Text Box 26"/>
                          <wp:cNvGraphicFramePr/>
                          <a:graphic xmlns:a="http://schemas.openxmlformats.org/drawingml/2006/main">
                            <a:graphicData uri="http://schemas.microsoft.com/office/word/2010/wordprocessingShape">
                              <wps:wsp>
                                <wps:cNvSpPr txBox="1"/>
                                <wps:spPr>
                                  <a:xfrm>
                                    <a:off x="0" y="0"/>
                                    <a:ext cx="652462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623745" w14:textId="465A9143" w:rsidR="004C5004" w:rsidRPr="005A239C" w:rsidRDefault="008B2365" w:rsidP="004C5004">
                                      <w:pPr>
                                        <w:jc w:val="center"/>
                                        <w:rPr>
                                          <w:color w:val="FFFFFF" w:themeColor="background1"/>
                                          <w:sz w:val="24"/>
                                          <w:szCs w:val="24"/>
                                        </w:rPr>
                                      </w:pPr>
                                      <w:r w:rsidRPr="005A239C">
                                        <w:rPr>
                                          <w:color w:val="FFFFFF" w:themeColor="background1"/>
                                          <w:sz w:val="24"/>
                                          <w:szCs w:val="24"/>
                                        </w:rPr>
                                        <w:t>Tester</w:t>
                                      </w:r>
                                      <w:r w:rsidR="004C5004" w:rsidRPr="005A239C">
                                        <w:rPr>
                                          <w:color w:val="FFFFFF" w:themeColor="background1"/>
                                          <w:sz w:val="24"/>
                                          <w:szCs w:val="24"/>
                                        </w:rPr>
                                        <w:t xml:space="preserve"> – </w:t>
                                      </w:r>
                                      <w:r w:rsidRPr="005A239C">
                                        <w:rPr>
                                          <w:color w:val="FFFFFF" w:themeColor="background1"/>
                                          <w:sz w:val="24"/>
                                          <w:szCs w:val="24"/>
                                        </w:rPr>
                                        <w:t>Krishanu Chakraborty</w:t>
                                      </w:r>
                                      <w:r w:rsidR="004C5004" w:rsidRPr="005A239C">
                                        <w:rPr>
                                          <w:color w:val="FFFFFF" w:themeColor="background1"/>
                                          <w:sz w:val="24"/>
                                          <w:szCs w:val="24"/>
                                        </w:rPr>
                                        <w:br/>
                                      </w:r>
                                      <w:r w:rsidR="006F511A" w:rsidRPr="005A239C">
                                        <w:rPr>
                                          <w:color w:val="FFFFFF" w:themeColor="background1"/>
                                          <w:sz w:val="24"/>
                                          <w:szCs w:val="24"/>
                                        </w:rPr>
                                        <w:t xml:space="preserve">Phone Number – </w:t>
                                      </w:r>
                                      <w:r w:rsidR="003B5894" w:rsidRPr="005A239C">
                                        <w:rPr>
                                          <w:color w:val="FFFFFF" w:themeColor="background1"/>
                                          <w:sz w:val="24"/>
                                          <w:szCs w:val="24"/>
                                        </w:rPr>
                                        <w:t>+9</w:t>
                                      </w:r>
                                      <w:r w:rsidR="00F72823" w:rsidRPr="005A239C">
                                        <w:rPr>
                                          <w:color w:val="FFFFFF" w:themeColor="background1"/>
                                          <w:sz w:val="24"/>
                                          <w:szCs w:val="24"/>
                                        </w:rPr>
                                        <w:t>1</w:t>
                                      </w:r>
                                      <w:r w:rsidRPr="005A239C">
                                        <w:rPr>
                                          <w:color w:val="FFFFFF" w:themeColor="background1"/>
                                          <w:sz w:val="24"/>
                                          <w:szCs w:val="24"/>
                                        </w:rPr>
                                        <w:t>-9547915974</w:t>
                                      </w:r>
                                      <w:r w:rsidR="004C5004" w:rsidRPr="005A239C">
                                        <w:rPr>
                                          <w:color w:val="FFFFFF" w:themeColor="background1"/>
                                          <w:sz w:val="24"/>
                                          <w:szCs w:val="24"/>
                                        </w:rPr>
                                        <w:br/>
                                        <w:t xml:space="preserve">Email – </w:t>
                                      </w:r>
                                      <w:r w:rsidRPr="005A239C">
                                        <w:rPr>
                                          <w:color w:val="FFFFFF" w:themeColor="background1"/>
                                          <w:sz w:val="24"/>
                                          <w:szCs w:val="24"/>
                                        </w:rPr>
                                        <w:t>shanu.16k@gmail.com</w:t>
                                      </w:r>
                                    </w:p>
                                    <w:p w14:paraId="4639E1DA" w14:textId="5DBEB63D" w:rsidR="00D0336B" w:rsidRPr="005D120C" w:rsidRDefault="00D0336B" w:rsidP="00D0336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4469E9" id="Text Box 26" o:spid="_x0000_s1028" type="#_x0000_t202" style="width:513.7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" filled="f" stroked="f">
                          <v:textbox>
                            <w:txbxContent>
                              <w:p w14:paraId="78623745" w14:textId="465A9143" w:rsidR="004C5004" w:rsidRPr="005A239C" w:rsidRDefault="008B2365" w:rsidP="004C5004">
                                <w:pPr>
                                  <w:jc w:val="center"/>
                                  <w:rPr>
                                    <w:color w:val="FFFFFF" w:themeColor="background1"/>
                                    <w:sz w:val="24"/>
                                    <w:szCs w:val="24"/>
                                  </w:rPr>
                                </w:pPr>
                                <w:r w:rsidRPr="005A239C">
                                  <w:rPr>
                                    <w:color w:val="FFFFFF" w:themeColor="background1"/>
                                    <w:sz w:val="24"/>
                                    <w:szCs w:val="24"/>
                                  </w:rPr>
                                  <w:t>Tester</w:t>
                                </w:r>
                                <w:r w:rsidR="004C5004" w:rsidRPr="005A239C">
                                  <w:rPr>
                                    <w:color w:val="FFFFFF" w:themeColor="background1"/>
                                    <w:sz w:val="24"/>
                                    <w:szCs w:val="24"/>
                                  </w:rPr>
                                  <w:t xml:space="preserve"> – </w:t>
                                </w:r>
                                <w:r w:rsidRPr="005A239C">
                                  <w:rPr>
                                    <w:color w:val="FFFFFF" w:themeColor="background1"/>
                                    <w:sz w:val="24"/>
                                    <w:szCs w:val="24"/>
                                  </w:rPr>
                                  <w:t>Krishanu Chakraborty</w:t>
                                </w:r>
                                <w:r w:rsidR="004C5004" w:rsidRPr="005A239C">
                                  <w:rPr>
                                    <w:color w:val="FFFFFF" w:themeColor="background1"/>
                                    <w:sz w:val="24"/>
                                    <w:szCs w:val="24"/>
                                  </w:rPr>
                                  <w:br/>
                                </w:r>
                                <w:r w:rsidR="006F511A" w:rsidRPr="005A239C">
                                  <w:rPr>
                                    <w:color w:val="FFFFFF" w:themeColor="background1"/>
                                    <w:sz w:val="24"/>
                                    <w:szCs w:val="24"/>
                                  </w:rPr>
                                  <w:t xml:space="preserve">Phone Number – </w:t>
                                </w:r>
                                <w:r w:rsidR="003B5894" w:rsidRPr="005A239C">
                                  <w:rPr>
                                    <w:color w:val="FFFFFF" w:themeColor="background1"/>
                                    <w:sz w:val="24"/>
                                    <w:szCs w:val="24"/>
                                  </w:rPr>
                                  <w:t>+9</w:t>
                                </w:r>
                                <w:r w:rsidR="00F72823" w:rsidRPr="005A239C">
                                  <w:rPr>
                                    <w:color w:val="FFFFFF" w:themeColor="background1"/>
                                    <w:sz w:val="24"/>
                                    <w:szCs w:val="24"/>
                                  </w:rPr>
                                  <w:t>1</w:t>
                                </w:r>
                                <w:r w:rsidRPr="005A239C">
                                  <w:rPr>
                                    <w:color w:val="FFFFFF" w:themeColor="background1"/>
                                    <w:sz w:val="24"/>
                                    <w:szCs w:val="24"/>
                                  </w:rPr>
                                  <w:t>-9547915974</w:t>
                                </w:r>
                                <w:r w:rsidR="004C5004" w:rsidRPr="005A239C">
                                  <w:rPr>
                                    <w:color w:val="FFFFFF" w:themeColor="background1"/>
                                    <w:sz w:val="24"/>
                                    <w:szCs w:val="24"/>
                                  </w:rPr>
                                  <w:br/>
                                  <w:t xml:space="preserve">Email – </w:t>
                                </w:r>
                                <w:r w:rsidRPr="005A239C">
                                  <w:rPr>
                                    <w:color w:val="FFFFFF" w:themeColor="background1"/>
                                    <w:sz w:val="24"/>
                                    <w:szCs w:val="24"/>
                                  </w:rPr>
                                  <w:t>shanu.16k@gmail.com</w:t>
                                </w:r>
                              </w:p>
                              <w:p w14:paraId="4639E1DA" w14:textId="5DBEB63D" w:rsidR="00D0336B" w:rsidRPr="005D120C" w:rsidRDefault="00D0336B" w:rsidP="00D0336B">
                                <w:pPr>
                                  <w:jc w:val="center"/>
                                  <w:rPr>
                                    <w:color w:val="FFFFFF" w:themeColor="background1"/>
                                  </w:rPr>
                                </w:pPr>
                              </w:p>
                            </w:txbxContent>
                          </v:textbox>
                          <w10:anchorlock/>
                        </v:shape>
                      </w:pict>
                    </mc:Fallback>
                  </mc:AlternateContent>
                </w:r>
              </w:p>
            </w:tc>
          </w:tr>
          <w:tr w:rsidR="005D120C" w14:paraId="69930861"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0F8F31B"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48B56C92" w14:textId="5FFA885A"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rPr>
            <mc:AlternateContent>
              <mc:Choice Requires="wpg">
                <w:drawing>
                  <wp:anchor distT="0" distB="0" distL="114300" distR="114300" simplePos="0" relativeHeight="251665408" behindDoc="0" locked="0" layoutInCell="1" allowOverlap="1" wp14:anchorId="04BE60D0" wp14:editId="1694C689">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71F28111" id="Group 28" o:spid="_x0000_s1026" alt="Hexagonal shapes" style="position:absolute;margin-left:-70.85pt;margin-top:493.45pt;width:321.95pt;height:267.2pt;z-index:25166540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7"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2"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8" o:title="hexagon 4"/>
                      <v:path arrowok="t"/>
                    </v:shape>
                  </v:group>
                </w:pict>
              </mc:Fallback>
            </mc:AlternateContent>
          </w:r>
          <w:r w:rsidR="005D120C" w:rsidRPr="00F51236">
            <w:rPr>
              <w:noProof/>
              <w:color w:val="FF0000"/>
            </w:rPr>
            <w:drawing>
              <wp:anchor distT="0" distB="0" distL="114300" distR="114300" simplePos="0" relativeHeight="251667456" behindDoc="0" locked="0" layoutInCell="1" allowOverlap="1" wp14:anchorId="6491275F" wp14:editId="2FA04ACB">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p w14:paraId="15B4C201" w14:textId="5EC9754E" w:rsidR="0013614B" w:rsidRPr="00553551" w:rsidRDefault="0013614B" w:rsidP="00553551">
      <w:pPr>
        <w:rPr>
          <w:rFonts w:ascii="Cambria" w:hAnsi="Cambria"/>
          <w:b/>
          <w:bCs/>
        </w:rPr>
      </w:pPr>
      <w:bookmarkStart w:id="1" w:name="_Toc53170403"/>
      <w:bookmarkStart w:id="2" w:name="_Toc74033926"/>
      <w:r w:rsidRPr="00553551">
        <w:rPr>
          <w:rFonts w:ascii="Cambria" w:hAnsi="Cambria"/>
          <w:b/>
          <w:bCs/>
          <w:color w:val="FF0000"/>
          <w:sz w:val="32"/>
          <w:szCs w:val="32"/>
        </w:rPr>
        <w:lastRenderedPageBreak/>
        <w:t>Document Control</w:t>
      </w:r>
      <w:bookmarkEnd w:id="1"/>
      <w:bookmarkEnd w:id="2"/>
      <w:r w:rsidR="00FD7B2F" w:rsidRPr="00553551">
        <w:rPr>
          <w:rFonts w:ascii="Cambria" w:hAnsi="Cambria"/>
          <w:b/>
          <w:bCs/>
        </w:rPr>
        <w:tab/>
      </w:r>
    </w:p>
    <w:tbl>
      <w:tblPr>
        <w:tblW w:w="99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559"/>
        <w:gridCol w:w="4408"/>
      </w:tblGrid>
      <w:tr w:rsidR="008B2365" w:rsidRPr="00A0740A" w14:paraId="351AA636" w14:textId="77777777" w:rsidTr="008B2365">
        <w:trPr>
          <w:trHeight w:val="311"/>
        </w:trPr>
        <w:tc>
          <w:tcPr>
            <w:tcW w:w="5559" w:type="dxa"/>
            <w:shd w:val="clear" w:color="auto" w:fill="auto"/>
            <w:tcMar>
              <w:top w:w="100" w:type="dxa"/>
              <w:left w:w="100" w:type="dxa"/>
              <w:bottom w:w="100" w:type="dxa"/>
              <w:right w:w="100" w:type="dxa"/>
            </w:tcMar>
          </w:tcPr>
          <w:p w14:paraId="140EA6F4" w14:textId="77777777" w:rsidR="008B2365" w:rsidRPr="00A0740A" w:rsidRDefault="008B2365" w:rsidP="0013614B">
            <w:pPr>
              <w:widowControl w:val="0"/>
              <w:pBdr>
                <w:top w:val="nil"/>
                <w:left w:val="nil"/>
                <w:bottom w:val="nil"/>
                <w:right w:val="nil"/>
                <w:between w:val="nil"/>
              </w:pBdr>
              <w:rPr>
                <w:rFonts w:eastAsia="Calibri" w:cs="Calibri"/>
                <w:b/>
                <w:sz w:val="23"/>
                <w:szCs w:val="23"/>
              </w:rPr>
            </w:pPr>
            <w:r w:rsidRPr="00A0740A">
              <w:rPr>
                <w:rFonts w:eastAsia="Calibri" w:cs="Calibri"/>
                <w:b/>
                <w:sz w:val="23"/>
                <w:szCs w:val="23"/>
              </w:rPr>
              <w:t>Owner &amp; Role</w:t>
            </w:r>
          </w:p>
        </w:tc>
        <w:tc>
          <w:tcPr>
            <w:tcW w:w="4408" w:type="dxa"/>
            <w:shd w:val="clear" w:color="auto" w:fill="auto"/>
            <w:tcMar>
              <w:top w:w="100" w:type="dxa"/>
              <w:left w:w="100" w:type="dxa"/>
              <w:bottom w:w="100" w:type="dxa"/>
              <w:right w:w="100" w:type="dxa"/>
            </w:tcMar>
          </w:tcPr>
          <w:p w14:paraId="11278B60" w14:textId="77777777" w:rsidR="008B2365" w:rsidRPr="00A0740A" w:rsidRDefault="008B2365" w:rsidP="0013614B">
            <w:pPr>
              <w:widowControl w:val="0"/>
              <w:pBdr>
                <w:top w:val="nil"/>
                <w:left w:val="nil"/>
                <w:bottom w:val="nil"/>
                <w:right w:val="nil"/>
                <w:between w:val="nil"/>
              </w:pBdr>
              <w:rPr>
                <w:rFonts w:eastAsia="Calibri" w:cs="Calibri"/>
                <w:b/>
                <w:sz w:val="23"/>
                <w:szCs w:val="23"/>
              </w:rPr>
            </w:pPr>
            <w:r w:rsidRPr="00A0740A">
              <w:rPr>
                <w:rFonts w:eastAsia="Calibri" w:cs="Calibri"/>
                <w:b/>
                <w:sz w:val="23"/>
                <w:szCs w:val="23"/>
              </w:rPr>
              <w:t>Status &amp; comments</w:t>
            </w:r>
          </w:p>
        </w:tc>
      </w:tr>
      <w:tr w:rsidR="008B2365" w:rsidRPr="00A0740A" w14:paraId="48BCBD33" w14:textId="77777777" w:rsidTr="008B2365">
        <w:trPr>
          <w:trHeight w:val="316"/>
        </w:trPr>
        <w:tc>
          <w:tcPr>
            <w:tcW w:w="5559" w:type="dxa"/>
            <w:shd w:val="clear" w:color="auto" w:fill="auto"/>
            <w:tcMar>
              <w:top w:w="100" w:type="dxa"/>
              <w:left w:w="100" w:type="dxa"/>
              <w:bottom w:w="100" w:type="dxa"/>
              <w:right w:w="100" w:type="dxa"/>
            </w:tcMar>
          </w:tcPr>
          <w:p w14:paraId="440053F0" w14:textId="46032CB9" w:rsidR="008B2365" w:rsidRPr="00A0740A" w:rsidRDefault="008B2365" w:rsidP="0013614B">
            <w:pPr>
              <w:widowControl w:val="0"/>
              <w:pBdr>
                <w:top w:val="nil"/>
                <w:left w:val="nil"/>
                <w:bottom w:val="nil"/>
                <w:right w:val="nil"/>
                <w:between w:val="nil"/>
              </w:pBdr>
              <w:rPr>
                <w:rFonts w:eastAsia="Calibri" w:cs="Calibri"/>
                <w:sz w:val="23"/>
                <w:szCs w:val="23"/>
              </w:rPr>
            </w:pPr>
            <w:r>
              <w:rPr>
                <w:rFonts w:eastAsia="Calibri" w:cs="Calibri"/>
                <w:sz w:val="23"/>
                <w:szCs w:val="23"/>
              </w:rPr>
              <w:t>Krishanu Chakraborty</w:t>
            </w:r>
            <w:r w:rsidRPr="00A0740A">
              <w:rPr>
                <w:rFonts w:eastAsia="Calibri" w:cs="Calibri"/>
                <w:sz w:val="23"/>
                <w:szCs w:val="23"/>
              </w:rPr>
              <w:t xml:space="preserve"> – Penetration Tester</w:t>
            </w:r>
          </w:p>
        </w:tc>
        <w:tc>
          <w:tcPr>
            <w:tcW w:w="4408" w:type="dxa"/>
            <w:shd w:val="clear" w:color="auto" w:fill="auto"/>
            <w:tcMar>
              <w:top w:w="100" w:type="dxa"/>
              <w:left w:w="100" w:type="dxa"/>
              <w:bottom w:w="100" w:type="dxa"/>
              <w:right w:w="100" w:type="dxa"/>
            </w:tcMar>
          </w:tcPr>
          <w:p w14:paraId="5BA0F3FB" w14:textId="1DF21154" w:rsidR="008B2365" w:rsidRPr="00A0740A" w:rsidRDefault="008B2365" w:rsidP="0013614B">
            <w:pPr>
              <w:widowControl w:val="0"/>
              <w:pBdr>
                <w:top w:val="nil"/>
                <w:left w:val="nil"/>
                <w:bottom w:val="nil"/>
                <w:right w:val="nil"/>
                <w:between w:val="nil"/>
              </w:pBdr>
              <w:rPr>
                <w:rFonts w:eastAsia="Calibri" w:cs="Calibri"/>
                <w:sz w:val="23"/>
                <w:szCs w:val="23"/>
              </w:rPr>
            </w:pPr>
            <w:r w:rsidRPr="00A0740A">
              <w:rPr>
                <w:rFonts w:eastAsia="Calibri" w:cs="Calibri"/>
                <w:sz w:val="23"/>
                <w:szCs w:val="23"/>
              </w:rPr>
              <w:t xml:space="preserve">Prepared </w:t>
            </w:r>
            <w:r>
              <w:rPr>
                <w:rFonts w:eastAsia="Calibri" w:cs="Calibri"/>
                <w:sz w:val="23"/>
                <w:szCs w:val="23"/>
              </w:rPr>
              <w:t>for technical assessment</w:t>
            </w:r>
          </w:p>
        </w:tc>
      </w:tr>
    </w:tbl>
    <w:p w14:paraId="0BB31F47" w14:textId="77777777" w:rsidR="0013614B" w:rsidRPr="00AC5B43" w:rsidRDefault="0013614B" w:rsidP="0013614B">
      <w:pPr>
        <w:rPr>
          <w:color w:val="FF0000"/>
          <w:sz w:val="23"/>
          <w:szCs w:val="23"/>
        </w:rPr>
      </w:pPr>
    </w:p>
    <w:p w14:paraId="0C2EE98E" w14:textId="77777777" w:rsidR="008B2365" w:rsidRPr="00522350" w:rsidRDefault="008B2365" w:rsidP="008B2365">
      <w:pPr>
        <w:rPr>
          <w:rFonts w:ascii="Cambria" w:hAnsi="Cambria"/>
          <w:b/>
          <w:bCs/>
          <w:color w:val="FF0000"/>
          <w:sz w:val="32"/>
          <w:szCs w:val="32"/>
        </w:rPr>
      </w:pPr>
      <w:r w:rsidRPr="00522350">
        <w:rPr>
          <w:rFonts w:ascii="Cambria" w:hAnsi="Cambria"/>
          <w:b/>
          <w:bCs/>
          <w:color w:val="FF0000"/>
          <w:sz w:val="32"/>
          <w:szCs w:val="32"/>
        </w:rPr>
        <w:t>Security Posture</w:t>
      </w:r>
    </w:p>
    <w:p w14:paraId="7EC2B4E3" w14:textId="77777777" w:rsidR="008B2365" w:rsidRDefault="008B2365" w:rsidP="008B2365">
      <w:pPr>
        <w:spacing w:line="360" w:lineRule="auto"/>
        <w:rPr>
          <w:sz w:val="23"/>
          <w:szCs w:val="23"/>
        </w:rPr>
      </w:pPr>
      <w:r w:rsidRPr="00024950">
        <w:rPr>
          <w:sz w:val="23"/>
          <w:szCs w:val="23"/>
        </w:rPr>
        <w:t>The scope was to exploit vulnerabilities on</w:t>
      </w:r>
      <w:r>
        <w:rPr>
          <w:sz w:val="23"/>
          <w:szCs w:val="23"/>
        </w:rPr>
        <w:t xml:space="preserve"> Example Organization </w:t>
      </w:r>
      <w:r w:rsidRPr="00024950">
        <w:rPr>
          <w:sz w:val="23"/>
          <w:szCs w:val="23"/>
        </w:rPr>
        <w:t>servers and app</w:t>
      </w:r>
      <w:r>
        <w:rPr>
          <w:sz w:val="23"/>
          <w:szCs w:val="23"/>
        </w:rPr>
        <w:t>s</w:t>
      </w:r>
      <w:r w:rsidRPr="00024950">
        <w:rPr>
          <w:sz w:val="23"/>
          <w:szCs w:val="23"/>
        </w:rPr>
        <w:t xml:space="preserve"> that may be exploited by malicious attackers. The aim of the tests was to go as far as possible.</w:t>
      </w:r>
    </w:p>
    <w:p w14:paraId="0EA27389" w14:textId="77777777" w:rsidR="008B2365" w:rsidRDefault="008B2365" w:rsidP="008B2365">
      <w:pPr>
        <w:spacing w:line="360" w:lineRule="auto"/>
        <w:rPr>
          <w:b/>
          <w:bCs/>
          <w:sz w:val="23"/>
          <w:szCs w:val="23"/>
        </w:rPr>
      </w:pPr>
      <w:r w:rsidRPr="00D66B2E">
        <w:rPr>
          <w:b/>
          <w:bCs/>
          <w:sz w:val="23"/>
          <w:szCs w:val="23"/>
        </w:rPr>
        <w:t>NOTE: -</w:t>
      </w:r>
      <w:r>
        <w:rPr>
          <w:b/>
          <w:bCs/>
          <w:sz w:val="23"/>
          <w:szCs w:val="23"/>
        </w:rPr>
        <w:t xml:space="preserve"> Dots Color Signify </w:t>
      </w:r>
      <w:r w:rsidRPr="00962DDC">
        <w:rPr>
          <w:rFonts w:ascii="Cambria Math" w:hAnsi="Cambria Math" w:cs="Cambria Math"/>
          <w:b/>
          <w:bCs/>
          <w:sz w:val="23"/>
          <w:szCs w:val="23"/>
        </w:rPr>
        <w:t>⪢</w:t>
      </w:r>
      <w:r>
        <w:rPr>
          <w:b/>
          <w:bCs/>
          <w:sz w:val="23"/>
          <w:szCs w:val="23"/>
        </w:rPr>
        <w:t xml:space="preserve"> </w:t>
      </w:r>
      <w:r w:rsidRPr="004D0E3A">
        <w:rPr>
          <w:b/>
          <w:bCs/>
          <w:color w:val="FFFFFF" w:themeColor="background1"/>
          <w:sz w:val="23"/>
          <w:szCs w:val="23"/>
          <w:highlight w:val="red"/>
        </w:rPr>
        <w:t xml:space="preserve">Red </w:t>
      </w:r>
      <w:r>
        <w:rPr>
          <w:b/>
          <w:bCs/>
          <w:color w:val="FFFFFF" w:themeColor="background1"/>
          <w:sz w:val="23"/>
          <w:szCs w:val="23"/>
          <w:highlight w:val="red"/>
        </w:rPr>
        <w:t>-</w:t>
      </w:r>
      <w:r w:rsidRPr="004D0E3A">
        <w:rPr>
          <w:b/>
          <w:bCs/>
          <w:color w:val="FFFFFF" w:themeColor="background1"/>
          <w:sz w:val="23"/>
          <w:szCs w:val="23"/>
          <w:highlight w:val="red"/>
        </w:rPr>
        <w:t xml:space="preserve"> </w:t>
      </w:r>
      <w:r>
        <w:rPr>
          <w:b/>
          <w:bCs/>
          <w:color w:val="FFFFFF" w:themeColor="background1"/>
          <w:sz w:val="23"/>
          <w:szCs w:val="23"/>
          <w:highlight w:val="red"/>
        </w:rPr>
        <w:t>High Risk</w:t>
      </w:r>
      <w:r>
        <w:rPr>
          <w:b/>
          <w:bCs/>
          <w:sz w:val="23"/>
          <w:szCs w:val="23"/>
        </w:rPr>
        <w:t xml:space="preserve"> </w:t>
      </w:r>
      <w:r>
        <w:rPr>
          <w:b/>
          <w:bCs/>
          <w:color w:val="000000" w:themeColor="text1"/>
          <w:sz w:val="23"/>
          <w:szCs w:val="23"/>
          <w:highlight w:val="yellow"/>
        </w:rPr>
        <w:t xml:space="preserve">Orange </w:t>
      </w:r>
      <w:r>
        <w:rPr>
          <w:b/>
          <w:bCs/>
          <w:sz w:val="23"/>
          <w:szCs w:val="23"/>
          <w:highlight w:val="yellow"/>
        </w:rPr>
        <w:t>-</w:t>
      </w:r>
      <w:r w:rsidRPr="00282EED">
        <w:rPr>
          <w:b/>
          <w:bCs/>
          <w:sz w:val="23"/>
          <w:szCs w:val="23"/>
          <w:highlight w:val="yellow"/>
        </w:rPr>
        <w:t xml:space="preserve"> </w:t>
      </w:r>
      <w:r>
        <w:rPr>
          <w:b/>
          <w:bCs/>
          <w:sz w:val="23"/>
          <w:szCs w:val="23"/>
          <w:highlight w:val="yellow"/>
        </w:rPr>
        <w:t>Mid Risk</w:t>
      </w:r>
      <w:r>
        <w:rPr>
          <w:b/>
          <w:bCs/>
          <w:sz w:val="23"/>
          <w:szCs w:val="23"/>
        </w:rPr>
        <w:t xml:space="preserve"> </w:t>
      </w:r>
      <w:r w:rsidRPr="00845632">
        <w:rPr>
          <w:b/>
          <w:bCs/>
          <w:sz w:val="23"/>
          <w:szCs w:val="23"/>
          <w:highlight w:val="green"/>
        </w:rPr>
        <w:t xml:space="preserve">Green </w:t>
      </w:r>
      <w:r>
        <w:rPr>
          <w:b/>
          <w:bCs/>
          <w:sz w:val="23"/>
          <w:szCs w:val="23"/>
          <w:highlight w:val="green"/>
        </w:rPr>
        <w:t>-</w:t>
      </w:r>
      <w:r w:rsidRPr="003C1B27">
        <w:rPr>
          <w:b/>
          <w:bCs/>
          <w:sz w:val="23"/>
          <w:szCs w:val="23"/>
          <w:highlight w:val="green"/>
        </w:rPr>
        <w:t xml:space="preserve"> Low Risk</w:t>
      </w:r>
      <w:r w:rsidRPr="00521A40">
        <w:rPr>
          <w:b/>
          <w:bCs/>
          <w:color w:val="FF0000"/>
          <w:sz w:val="23"/>
          <w:szCs w:val="23"/>
        </w:rPr>
        <w:t xml:space="preserve"> </w:t>
      </w:r>
      <w:r w:rsidRPr="00FF31B5">
        <w:rPr>
          <w:b/>
          <w:bCs/>
          <w:sz w:val="23"/>
          <w:szCs w:val="23"/>
          <w:highlight w:val="lightGray"/>
        </w:rPr>
        <w:t xml:space="preserve">Grey </w:t>
      </w:r>
      <w:r>
        <w:rPr>
          <w:b/>
          <w:bCs/>
          <w:sz w:val="23"/>
          <w:szCs w:val="23"/>
          <w:highlight w:val="lightGray"/>
        </w:rPr>
        <w:t>-</w:t>
      </w:r>
      <w:r w:rsidRPr="00FF31B5">
        <w:rPr>
          <w:b/>
          <w:bCs/>
          <w:sz w:val="23"/>
          <w:szCs w:val="23"/>
          <w:highlight w:val="lightGray"/>
        </w:rPr>
        <w:t xml:space="preserve"> </w:t>
      </w:r>
      <w:r w:rsidRPr="00D610EE">
        <w:rPr>
          <w:b/>
          <w:bCs/>
          <w:sz w:val="23"/>
          <w:szCs w:val="23"/>
          <w:highlight w:val="lightGray"/>
        </w:rPr>
        <w:t>Safe</w:t>
      </w:r>
    </w:p>
    <w:p w14:paraId="0937070B" w14:textId="77777777" w:rsidR="008B2365" w:rsidRPr="00AC652C" w:rsidRDefault="008B2365" w:rsidP="008B2365">
      <w:pPr>
        <w:pStyle w:val="ListParagraph"/>
        <w:spacing w:line="360" w:lineRule="auto"/>
        <w:ind w:left="0" w:firstLine="0"/>
        <w:rPr>
          <w:b/>
          <w:bCs/>
          <w:sz w:val="6"/>
          <w:szCs w:val="6"/>
          <w:u w:val="single"/>
        </w:rPr>
      </w:pPr>
    </w:p>
    <w:p w14:paraId="4EFEB057" w14:textId="1AFA5105" w:rsidR="00BB2513" w:rsidRDefault="00BB2513" w:rsidP="00CA4540">
      <w:pPr>
        <w:spacing w:line="0" w:lineRule="atLeast"/>
        <w:rPr>
          <w:sz w:val="23"/>
          <w:szCs w:val="23"/>
        </w:rPr>
      </w:pPr>
    </w:p>
    <w:p w14:paraId="496B6D19" w14:textId="77777777" w:rsidR="00AB053B" w:rsidRDefault="00AB053B" w:rsidP="00CA4540">
      <w:pPr>
        <w:spacing w:line="0" w:lineRule="atLeast"/>
        <w:rPr>
          <w:sz w:val="23"/>
          <w:szCs w:val="23"/>
        </w:rPr>
      </w:pPr>
    </w:p>
    <w:p w14:paraId="6AA06C69" w14:textId="616B249B" w:rsidR="00026878" w:rsidRPr="008B2365" w:rsidRDefault="00BB2513" w:rsidP="00553551">
      <w:pPr>
        <w:rPr>
          <w:rFonts w:ascii="Cambria" w:eastAsia="Cambria" w:hAnsi="Cambria"/>
          <w:b/>
          <w:color w:val="FF0000"/>
          <w:sz w:val="32"/>
        </w:rPr>
      </w:pPr>
      <w:r>
        <w:rPr>
          <w:sz w:val="23"/>
          <w:szCs w:val="23"/>
        </w:rPr>
        <w:br w:type="page"/>
      </w:r>
      <w:bookmarkStart w:id="3" w:name="_Toc74033930"/>
      <w:r w:rsidR="00026878" w:rsidRPr="00522350">
        <w:rPr>
          <w:rFonts w:ascii="Cambria" w:hAnsi="Cambria"/>
          <w:b/>
          <w:bCs/>
          <w:color w:val="FF0000"/>
          <w:sz w:val="32"/>
          <w:szCs w:val="32"/>
        </w:rPr>
        <w:lastRenderedPageBreak/>
        <w:t>Methodology</w:t>
      </w:r>
      <w:bookmarkEnd w:id="3"/>
    </w:p>
    <w:p w14:paraId="7C768216" w14:textId="3E239DD4" w:rsidR="006C67EC" w:rsidRDefault="00527770" w:rsidP="006C67EC">
      <w:pPr>
        <w:spacing w:line="360" w:lineRule="auto"/>
        <w:jc w:val="both"/>
        <w:rPr>
          <w:sz w:val="23"/>
        </w:rPr>
      </w:pPr>
      <w:r>
        <w:rPr>
          <w:sz w:val="23"/>
        </w:rPr>
        <w:t>I utilized</w:t>
      </w:r>
      <w:r w:rsidR="006C67EC" w:rsidRPr="006C67EC">
        <w:rPr>
          <w:sz w:val="23"/>
        </w:rPr>
        <w:t xml:space="preserve"> </w:t>
      </w:r>
      <w:r>
        <w:rPr>
          <w:sz w:val="23"/>
        </w:rPr>
        <w:t xml:space="preserve">a </w:t>
      </w:r>
      <w:r w:rsidR="006C67EC" w:rsidRPr="006C67EC">
        <w:rPr>
          <w:sz w:val="23"/>
        </w:rPr>
        <w:t xml:space="preserve">widely adopted approach to performing penetration testing during the tests to test how well </w:t>
      </w:r>
      <w:r w:rsidR="002F10A2">
        <w:rPr>
          <w:sz w:val="23"/>
        </w:rPr>
        <w:t>t</w:t>
      </w:r>
      <w:r w:rsidR="006C67EC" w:rsidRPr="006C67EC">
        <w:rPr>
          <w:sz w:val="23"/>
        </w:rPr>
        <w:t xml:space="preserve">he </w:t>
      </w:r>
      <w:r w:rsidR="00780E05">
        <w:rPr>
          <w:sz w:val="23"/>
        </w:rPr>
        <w:t xml:space="preserve">target </w:t>
      </w:r>
      <w:r w:rsidR="006C67EC" w:rsidRPr="006C67EC">
        <w:rPr>
          <w:sz w:val="23"/>
        </w:rPr>
        <w:t>environment</w:t>
      </w:r>
      <w:r w:rsidR="007A34DF">
        <w:rPr>
          <w:sz w:val="23"/>
        </w:rPr>
        <w:t xml:space="preserve"> is </w:t>
      </w:r>
      <w:r w:rsidR="006C67EC" w:rsidRPr="006C67EC">
        <w:rPr>
          <w:sz w:val="23"/>
        </w:rPr>
        <w:t>secured. Below, a breakdown of the applied methodology is provided.</w:t>
      </w:r>
    </w:p>
    <w:p w14:paraId="1539CCD0" w14:textId="06749408" w:rsidR="002F10A2" w:rsidRPr="006C67EC" w:rsidRDefault="00D4179A" w:rsidP="006C67EC">
      <w:pPr>
        <w:spacing w:line="360" w:lineRule="auto"/>
        <w:jc w:val="both"/>
        <w:rPr>
          <w:sz w:val="23"/>
        </w:rPr>
      </w:pPr>
      <w:r>
        <w:rPr>
          <w:noProof/>
          <w:sz w:val="23"/>
        </w:rPr>
        <w:drawing>
          <wp:inline distT="0" distB="0" distL="0" distR="0" wp14:anchorId="415FB519" wp14:editId="29DD02AA">
            <wp:extent cx="6429375" cy="514350"/>
            <wp:effectExtent l="19050" t="38100" r="28575"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3DB0C96" w14:textId="2C7893A9" w:rsidR="00CF7988" w:rsidRPr="00C13BF7" w:rsidRDefault="00CF7988" w:rsidP="000F352D">
      <w:pPr>
        <w:pStyle w:val="ListParagraph"/>
        <w:numPr>
          <w:ilvl w:val="0"/>
          <w:numId w:val="1"/>
        </w:numPr>
        <w:spacing w:line="360" w:lineRule="auto"/>
        <w:rPr>
          <w:color w:val="000000" w:themeColor="text1"/>
          <w:sz w:val="23"/>
        </w:rPr>
      </w:pPr>
      <w:bookmarkStart w:id="4" w:name="_Hlk62639783"/>
      <w:r w:rsidRPr="00C13BF7">
        <w:rPr>
          <w:color w:val="000000" w:themeColor="text1"/>
          <w:sz w:val="23"/>
        </w:rPr>
        <w:t>Information Gathering</w:t>
      </w:r>
      <w:r w:rsidR="00C13BF7" w:rsidRPr="00C13BF7">
        <w:rPr>
          <w:color w:val="000000" w:themeColor="text1"/>
          <w:sz w:val="23"/>
        </w:rPr>
        <w:t xml:space="preserve"> </w:t>
      </w:r>
      <w:r w:rsidR="00C727CC">
        <w:rPr>
          <w:color w:val="000000" w:themeColor="text1"/>
          <w:sz w:val="23"/>
        </w:rPr>
        <w:t>– Reconnaissance</w:t>
      </w:r>
      <w:r w:rsidR="00CB37B6">
        <w:rPr>
          <w:color w:val="000000" w:themeColor="text1"/>
          <w:sz w:val="23"/>
        </w:rPr>
        <w:t xml:space="preserve"> </w:t>
      </w:r>
      <w:r w:rsidR="00EF0D19">
        <w:rPr>
          <w:color w:val="000000" w:themeColor="text1"/>
          <w:sz w:val="23"/>
        </w:rPr>
        <w:t>[</w:t>
      </w:r>
      <w:r w:rsidR="00CB37B6">
        <w:rPr>
          <w:color w:val="000000" w:themeColor="text1"/>
          <w:sz w:val="23"/>
        </w:rPr>
        <w:t>Footprinting, Scanning and Enumeration</w:t>
      </w:r>
      <w:r w:rsidR="00EF0D19">
        <w:rPr>
          <w:color w:val="000000" w:themeColor="text1"/>
          <w:sz w:val="23"/>
        </w:rPr>
        <w:t>]</w:t>
      </w:r>
    </w:p>
    <w:p w14:paraId="53AFE48E" w14:textId="45076AC9" w:rsidR="00CF7988" w:rsidRDefault="00CF7988" w:rsidP="000F352D">
      <w:pPr>
        <w:pStyle w:val="ListParagraph"/>
        <w:numPr>
          <w:ilvl w:val="0"/>
          <w:numId w:val="1"/>
        </w:numPr>
        <w:spacing w:line="360" w:lineRule="auto"/>
        <w:rPr>
          <w:color w:val="000000" w:themeColor="text1"/>
          <w:sz w:val="23"/>
        </w:rPr>
      </w:pPr>
      <w:r w:rsidRPr="00C13BF7">
        <w:rPr>
          <w:color w:val="000000" w:themeColor="text1"/>
          <w:sz w:val="23"/>
        </w:rPr>
        <w:t>Vulnerability Analysis</w:t>
      </w:r>
      <w:r w:rsidR="00C13BF7">
        <w:rPr>
          <w:color w:val="000000" w:themeColor="text1"/>
          <w:sz w:val="23"/>
        </w:rPr>
        <w:t xml:space="preserve"> </w:t>
      </w:r>
      <w:r w:rsidR="00C727CC">
        <w:rPr>
          <w:color w:val="000000" w:themeColor="text1"/>
          <w:sz w:val="23"/>
        </w:rPr>
        <w:t>– Researching Potential Vulnerabilities</w:t>
      </w:r>
      <w:r w:rsidR="005D72E8">
        <w:rPr>
          <w:color w:val="000000" w:themeColor="text1"/>
          <w:sz w:val="23"/>
        </w:rPr>
        <w:t xml:space="preserve"> and Analyzing them</w:t>
      </w:r>
    </w:p>
    <w:p w14:paraId="48986BB9" w14:textId="39AF846B" w:rsidR="008316C8" w:rsidRPr="00C13BF7" w:rsidRDefault="008316C8" w:rsidP="000F352D">
      <w:pPr>
        <w:pStyle w:val="ListParagraph"/>
        <w:numPr>
          <w:ilvl w:val="0"/>
          <w:numId w:val="1"/>
        </w:numPr>
        <w:spacing w:line="360" w:lineRule="auto"/>
        <w:rPr>
          <w:color w:val="000000" w:themeColor="text1"/>
          <w:sz w:val="23"/>
        </w:rPr>
      </w:pPr>
      <w:r>
        <w:rPr>
          <w:color w:val="000000" w:themeColor="text1"/>
          <w:sz w:val="23"/>
        </w:rPr>
        <w:t xml:space="preserve">Reporting – Reporting the findings in a proper Proof of concept </w:t>
      </w:r>
      <w:proofErr w:type="gramStart"/>
      <w:r>
        <w:rPr>
          <w:color w:val="000000" w:themeColor="text1"/>
          <w:sz w:val="23"/>
        </w:rPr>
        <w:t>( POC</w:t>
      </w:r>
      <w:proofErr w:type="gramEnd"/>
      <w:r>
        <w:rPr>
          <w:color w:val="000000" w:themeColor="text1"/>
          <w:sz w:val="23"/>
        </w:rPr>
        <w:t xml:space="preserve"> ) report.</w:t>
      </w:r>
    </w:p>
    <w:bookmarkEnd w:id="4"/>
    <w:p w14:paraId="0F4B220A" w14:textId="77777777" w:rsidR="00A00060" w:rsidRPr="00F51236" w:rsidRDefault="00A00060" w:rsidP="003348CF">
      <w:pPr>
        <w:spacing w:line="0" w:lineRule="atLeast"/>
        <w:rPr>
          <w:rFonts w:ascii="Cambria" w:eastAsia="Cambria" w:hAnsi="Cambria"/>
          <w:b/>
          <w:color w:val="FF0000"/>
          <w:sz w:val="32"/>
        </w:rPr>
      </w:pPr>
    </w:p>
    <w:p w14:paraId="74782F42" w14:textId="2FF45513" w:rsidR="00575A7A" w:rsidRDefault="00575A7A" w:rsidP="003348CF">
      <w:pPr>
        <w:spacing w:line="360" w:lineRule="auto"/>
        <w:rPr>
          <w:color w:val="000000" w:themeColor="text1"/>
          <w:sz w:val="23"/>
        </w:rPr>
      </w:pPr>
    </w:p>
    <w:p w14:paraId="3404B646" w14:textId="77777777" w:rsidR="00165F7B" w:rsidRDefault="00165F7B" w:rsidP="002A55C7">
      <w:pPr>
        <w:rPr>
          <w:rFonts w:ascii="Cambria" w:hAnsi="Cambria"/>
          <w:b/>
          <w:bCs/>
          <w:color w:val="FF0000"/>
          <w:sz w:val="32"/>
          <w:szCs w:val="32"/>
        </w:rPr>
      </w:pPr>
    </w:p>
    <w:p w14:paraId="013D7DF4" w14:textId="77777777" w:rsidR="00DC7F99" w:rsidRDefault="00DC7F99" w:rsidP="00C1451A">
      <w:pPr>
        <w:rPr>
          <w:rFonts w:ascii="Cambria" w:hAnsi="Cambria"/>
          <w:b/>
          <w:bCs/>
          <w:color w:val="FF0000"/>
          <w:sz w:val="32"/>
          <w:szCs w:val="32"/>
        </w:rPr>
      </w:pPr>
      <w:bookmarkStart w:id="5" w:name="_Toc74033932"/>
    </w:p>
    <w:p w14:paraId="6BF2DCD7" w14:textId="77777777" w:rsidR="00DC7F99" w:rsidRDefault="00DC7F99" w:rsidP="00C1451A">
      <w:pPr>
        <w:rPr>
          <w:rFonts w:ascii="Cambria" w:hAnsi="Cambria"/>
          <w:b/>
          <w:bCs/>
          <w:color w:val="FF0000"/>
          <w:sz w:val="32"/>
          <w:szCs w:val="32"/>
        </w:rPr>
      </w:pPr>
    </w:p>
    <w:p w14:paraId="5EE19B29" w14:textId="77777777" w:rsidR="00DC7F99" w:rsidRDefault="00DC7F99" w:rsidP="00C1451A">
      <w:pPr>
        <w:rPr>
          <w:rFonts w:ascii="Cambria" w:hAnsi="Cambria"/>
          <w:b/>
          <w:bCs/>
          <w:color w:val="FF0000"/>
          <w:sz w:val="32"/>
          <w:szCs w:val="32"/>
        </w:rPr>
      </w:pPr>
    </w:p>
    <w:p w14:paraId="75D39CC9" w14:textId="77777777" w:rsidR="00DC7F99" w:rsidRDefault="00DC7F99" w:rsidP="00C1451A">
      <w:pPr>
        <w:rPr>
          <w:rFonts w:ascii="Cambria" w:hAnsi="Cambria"/>
          <w:b/>
          <w:bCs/>
          <w:color w:val="FF0000"/>
          <w:sz w:val="32"/>
          <w:szCs w:val="32"/>
        </w:rPr>
      </w:pPr>
    </w:p>
    <w:p w14:paraId="00A58727" w14:textId="77777777" w:rsidR="00DC7F99" w:rsidRDefault="00DC7F99" w:rsidP="00C1451A">
      <w:pPr>
        <w:rPr>
          <w:rFonts w:ascii="Cambria" w:hAnsi="Cambria"/>
          <w:b/>
          <w:bCs/>
          <w:color w:val="FF0000"/>
          <w:sz w:val="32"/>
          <w:szCs w:val="32"/>
        </w:rPr>
      </w:pPr>
    </w:p>
    <w:p w14:paraId="1FCA3944" w14:textId="77777777" w:rsidR="00DC7F99" w:rsidRDefault="00DC7F99" w:rsidP="00C1451A">
      <w:pPr>
        <w:rPr>
          <w:rFonts w:ascii="Cambria" w:hAnsi="Cambria"/>
          <w:b/>
          <w:bCs/>
          <w:color w:val="FF0000"/>
          <w:sz w:val="32"/>
          <w:szCs w:val="32"/>
        </w:rPr>
      </w:pPr>
    </w:p>
    <w:p w14:paraId="22BBF881" w14:textId="77777777" w:rsidR="00DC7F99" w:rsidRDefault="00DC7F99" w:rsidP="00C1451A">
      <w:pPr>
        <w:rPr>
          <w:rFonts w:ascii="Cambria" w:hAnsi="Cambria"/>
          <w:b/>
          <w:bCs/>
          <w:color w:val="FF0000"/>
          <w:sz w:val="32"/>
          <w:szCs w:val="32"/>
        </w:rPr>
      </w:pPr>
    </w:p>
    <w:p w14:paraId="45E503F6" w14:textId="77777777" w:rsidR="008B2365" w:rsidRDefault="008B2365" w:rsidP="00C1451A">
      <w:pPr>
        <w:rPr>
          <w:rFonts w:ascii="Cambria" w:hAnsi="Cambria"/>
          <w:b/>
          <w:bCs/>
          <w:color w:val="FF0000"/>
          <w:sz w:val="32"/>
          <w:szCs w:val="32"/>
        </w:rPr>
      </w:pPr>
    </w:p>
    <w:p w14:paraId="2ECF9170" w14:textId="77777777" w:rsidR="00C100D2" w:rsidRDefault="00C100D2" w:rsidP="00755569">
      <w:pPr>
        <w:rPr>
          <w:rFonts w:ascii="Cambria" w:hAnsi="Cambria"/>
          <w:b/>
          <w:bCs/>
          <w:color w:val="FF0000"/>
          <w:sz w:val="32"/>
          <w:szCs w:val="32"/>
        </w:rPr>
      </w:pPr>
    </w:p>
    <w:p w14:paraId="2F6347A0" w14:textId="5B678E6B" w:rsidR="00C611AE" w:rsidRPr="00755569" w:rsidRDefault="00EC73E8" w:rsidP="00755569">
      <w:pPr>
        <w:rPr>
          <w:rFonts w:ascii="Cambria" w:hAnsi="Cambria"/>
          <w:b/>
          <w:bCs/>
          <w:color w:val="FF0000"/>
          <w:sz w:val="32"/>
          <w:szCs w:val="32"/>
        </w:rPr>
      </w:pPr>
      <w:r w:rsidRPr="00522350">
        <w:rPr>
          <w:rFonts w:ascii="Cambria" w:hAnsi="Cambria"/>
          <w:b/>
          <w:bCs/>
          <w:color w:val="FF0000"/>
          <w:sz w:val="32"/>
          <w:szCs w:val="32"/>
        </w:rPr>
        <w:lastRenderedPageBreak/>
        <w:t>Detailed Findings</w:t>
      </w:r>
      <w:bookmarkStart w:id="6" w:name="_Hlk73803817"/>
      <w:bookmarkEnd w:id="5"/>
    </w:p>
    <w:p w14:paraId="19D4EC71" w14:textId="77777777" w:rsidR="00184308" w:rsidRPr="00A155E0" w:rsidRDefault="00184308" w:rsidP="00A155E0">
      <w:pPr>
        <w:pStyle w:val="ListParagraph"/>
        <w:ind w:left="360" w:firstLine="0"/>
      </w:pPr>
    </w:p>
    <w:p w14:paraId="166494EA" w14:textId="68BD6BF9" w:rsidR="003B7364" w:rsidRPr="005D0EF1" w:rsidRDefault="00545B7A" w:rsidP="00F23083">
      <w:pPr>
        <w:pStyle w:val="ListParagraph"/>
        <w:numPr>
          <w:ilvl w:val="0"/>
          <w:numId w:val="14"/>
        </w:numPr>
        <w:rPr>
          <w:color w:val="F3642C" w:themeColor="text2"/>
        </w:rPr>
      </w:pPr>
      <w:bookmarkStart w:id="7" w:name="_Toc74033934"/>
      <w:r w:rsidRPr="00C43586">
        <w:rPr>
          <w:rFonts w:ascii="Century Gothic" w:eastAsia="Century Gothic" w:hAnsi="Century Gothic"/>
          <w:b/>
          <w:sz w:val="26"/>
        </w:rPr>
        <w:t xml:space="preserve">Vulnerable for clickjacking attack </w:t>
      </w:r>
      <w:r w:rsidR="00A77B9E" w:rsidRPr="00F23083">
        <w:rPr>
          <w:b/>
          <w:bCs/>
          <w:sz w:val="26"/>
          <w:szCs w:val="26"/>
        </w:rPr>
        <w:t>–</w:t>
      </w:r>
      <w:bookmarkEnd w:id="7"/>
      <w:r w:rsidR="005D0EF1">
        <w:rPr>
          <w:b/>
          <w:bCs/>
          <w:sz w:val="26"/>
          <w:szCs w:val="26"/>
        </w:rPr>
        <w:t xml:space="preserve"> </w:t>
      </w:r>
      <w:r w:rsidR="00133FB0" w:rsidRPr="00133FB0">
        <w:rPr>
          <w:color w:val="F3642C" w:themeColor="text2"/>
          <w:sz w:val="23"/>
          <w:szCs w:val="23"/>
        </w:rPr>
        <w:t xml:space="preserve">Medium </w:t>
      </w:r>
      <w:proofErr w:type="gramStart"/>
      <w:r w:rsidR="00133FB0" w:rsidRPr="00133FB0">
        <w:rPr>
          <w:color w:val="F3642C" w:themeColor="text2"/>
          <w:sz w:val="23"/>
          <w:szCs w:val="23"/>
        </w:rPr>
        <w:t>( 6.5</w:t>
      </w:r>
      <w:proofErr w:type="gramEnd"/>
      <w:r w:rsidR="00133FB0" w:rsidRPr="00133FB0">
        <w:rPr>
          <w:color w:val="F3642C" w:themeColor="text2"/>
          <w:sz w:val="23"/>
          <w:szCs w:val="23"/>
        </w:rPr>
        <w:t xml:space="preserve"> )</w:t>
      </w:r>
    </w:p>
    <w:p w14:paraId="155FA091" w14:textId="77777777" w:rsidR="003B7364" w:rsidRPr="003B7364" w:rsidRDefault="003B7364" w:rsidP="003B7364">
      <w:pPr>
        <w:pStyle w:val="ListParagraph"/>
        <w:ind w:left="360" w:firstLine="0"/>
        <w:rPr>
          <w:b/>
          <w:bCs/>
          <w:color w:val="FFFFFF" w:themeColor="background1"/>
          <w:sz w:val="8"/>
          <w:szCs w:val="8"/>
        </w:rPr>
      </w:pPr>
    </w:p>
    <w:p w14:paraId="48BD9ECA" w14:textId="77777777" w:rsidR="00A570AF" w:rsidRPr="00A570AF" w:rsidRDefault="00A570AF" w:rsidP="00A570AF">
      <w:pPr>
        <w:pStyle w:val="ListParagraph"/>
        <w:spacing w:line="360" w:lineRule="auto"/>
        <w:ind w:left="0" w:firstLine="0"/>
        <w:rPr>
          <w:b/>
          <w:bCs/>
          <w:color w:val="FFFFFF" w:themeColor="background1"/>
          <w:sz w:val="2"/>
          <w:szCs w:val="2"/>
        </w:rPr>
      </w:pPr>
    </w:p>
    <w:p w14:paraId="1A6E6CF1" w14:textId="77777777" w:rsidR="00133FB0" w:rsidRPr="00133FB0" w:rsidRDefault="002D6CC0" w:rsidP="00B027E1">
      <w:pPr>
        <w:pStyle w:val="ListParagraph"/>
        <w:numPr>
          <w:ilvl w:val="0"/>
          <w:numId w:val="4"/>
        </w:numPr>
        <w:spacing w:line="360" w:lineRule="auto"/>
        <w:rPr>
          <w:b/>
          <w:bCs/>
          <w:color w:val="000000" w:themeColor="text1"/>
          <w:sz w:val="24"/>
          <w:szCs w:val="24"/>
        </w:rPr>
      </w:pPr>
      <w:r w:rsidRPr="00133FB0">
        <w:rPr>
          <w:sz w:val="23"/>
          <w:szCs w:val="23"/>
        </w:rPr>
        <w:t>URL</w:t>
      </w:r>
      <w:r w:rsidR="00E65819" w:rsidRPr="00133FB0">
        <w:rPr>
          <w:sz w:val="23"/>
          <w:szCs w:val="23"/>
        </w:rPr>
        <w:t xml:space="preserve"> –</w:t>
      </w:r>
      <w:r w:rsidR="00545B7A">
        <w:t xml:space="preserve"> </w:t>
      </w:r>
      <w:hyperlink r:id="rId28" w:history="1">
        <w:r w:rsidR="00133FB0" w:rsidRPr="00133FB0">
          <w:rPr>
            <w:rStyle w:val="Hyperlink"/>
            <w:rFonts w:cs="Segoe UI"/>
            <w:sz w:val="23"/>
            <w:szCs w:val="23"/>
            <w:shd w:val="clear" w:color="auto" w:fill="FFFFFF"/>
          </w:rPr>
          <w:t>https://www.bitgo.com/</w:t>
        </w:r>
      </w:hyperlink>
      <w:r w:rsidR="00133FB0">
        <w:rPr>
          <w:rFonts w:ascii="Segoe UI" w:hAnsi="Segoe UI" w:cs="Segoe UI"/>
          <w:b/>
          <w:bCs/>
          <w:color w:val="000000"/>
          <w:sz w:val="27"/>
          <w:szCs w:val="27"/>
          <w:shd w:val="clear" w:color="auto" w:fill="FFFFFF"/>
        </w:rPr>
        <w:t xml:space="preserve"> </w:t>
      </w:r>
    </w:p>
    <w:p w14:paraId="5D117B44" w14:textId="638C5A3B" w:rsidR="00545B7A" w:rsidRPr="00133FB0" w:rsidRDefault="003A7697" w:rsidP="00B027E1">
      <w:pPr>
        <w:pStyle w:val="ListParagraph"/>
        <w:numPr>
          <w:ilvl w:val="0"/>
          <w:numId w:val="4"/>
        </w:numPr>
        <w:spacing w:line="360" w:lineRule="auto"/>
        <w:rPr>
          <w:b/>
          <w:bCs/>
          <w:color w:val="000000" w:themeColor="text1"/>
          <w:sz w:val="24"/>
          <w:szCs w:val="24"/>
        </w:rPr>
      </w:pPr>
      <w:r w:rsidRPr="00133FB0">
        <w:rPr>
          <w:sz w:val="23"/>
          <w:szCs w:val="23"/>
        </w:rPr>
        <w:t>Vulnerability –</w:t>
      </w:r>
      <w:r w:rsidR="002335BA" w:rsidRPr="00133FB0">
        <w:rPr>
          <w:sz w:val="23"/>
          <w:szCs w:val="23"/>
        </w:rPr>
        <w:t xml:space="preserve"> </w:t>
      </w:r>
      <w:r w:rsidR="00545B7A" w:rsidRPr="00133FB0">
        <w:rPr>
          <w:sz w:val="23"/>
          <w:szCs w:val="23"/>
        </w:rPr>
        <w:t xml:space="preserve">Vulnerable for clickjacking attack </w:t>
      </w:r>
    </w:p>
    <w:p w14:paraId="3B855925" w14:textId="7203E54C" w:rsidR="005D0EF1" w:rsidRPr="00545B7A" w:rsidRDefault="00D66DB8" w:rsidP="00B12AF5">
      <w:pPr>
        <w:pStyle w:val="ListParagraph"/>
        <w:numPr>
          <w:ilvl w:val="0"/>
          <w:numId w:val="4"/>
        </w:numPr>
        <w:spacing w:line="360" w:lineRule="auto"/>
        <w:rPr>
          <w:b/>
          <w:bCs/>
          <w:color w:val="000000" w:themeColor="text1"/>
          <w:sz w:val="24"/>
          <w:szCs w:val="24"/>
        </w:rPr>
      </w:pPr>
      <w:r w:rsidRPr="00545B7A">
        <w:rPr>
          <w:sz w:val="23"/>
          <w:szCs w:val="23"/>
        </w:rPr>
        <w:t>Severity</w:t>
      </w:r>
      <w:r w:rsidR="00194DB4" w:rsidRPr="00545B7A">
        <w:rPr>
          <w:sz w:val="23"/>
          <w:szCs w:val="23"/>
        </w:rPr>
        <w:t xml:space="preserve"> Rating</w:t>
      </w:r>
      <w:r w:rsidRPr="00545B7A">
        <w:rPr>
          <w:sz w:val="23"/>
          <w:szCs w:val="23"/>
        </w:rPr>
        <w:t xml:space="preserve"> – </w:t>
      </w:r>
      <w:r w:rsidR="00133FB0">
        <w:rPr>
          <w:sz w:val="23"/>
          <w:szCs w:val="23"/>
        </w:rPr>
        <w:t>Medium</w:t>
      </w:r>
      <w:r w:rsidR="002401A0" w:rsidRPr="00545B7A">
        <w:rPr>
          <w:sz w:val="23"/>
          <w:szCs w:val="23"/>
        </w:rPr>
        <w:t xml:space="preserve"> </w:t>
      </w:r>
    </w:p>
    <w:p w14:paraId="4AA8840A" w14:textId="05B9C706" w:rsidR="003348CF" w:rsidRPr="005A239C" w:rsidRDefault="00FE3277" w:rsidP="005D0EF1">
      <w:pPr>
        <w:spacing w:line="360" w:lineRule="auto"/>
        <w:rPr>
          <w:b/>
          <w:bCs/>
          <w:color w:val="FF0000"/>
          <w:sz w:val="24"/>
          <w:szCs w:val="24"/>
        </w:rPr>
      </w:pPr>
      <w:r w:rsidRPr="005A239C">
        <w:rPr>
          <w:b/>
          <w:bCs/>
          <w:color w:val="FF0000"/>
          <w:sz w:val="24"/>
          <w:szCs w:val="24"/>
        </w:rPr>
        <w:t>Description</w:t>
      </w:r>
    </w:p>
    <w:p w14:paraId="4D5024B5" w14:textId="1C12A0DA" w:rsidR="00545B7A" w:rsidRDefault="00545B7A" w:rsidP="005D0EF1">
      <w:pPr>
        <w:spacing w:before="100" w:after="100" w:line="240" w:lineRule="atLeast"/>
        <w:rPr>
          <w:rFonts w:asciiTheme="majorHAnsi" w:hAnsiTheme="majorHAnsi"/>
          <w:sz w:val="23"/>
          <w:szCs w:val="23"/>
          <w:shd w:val="clear" w:color="auto" w:fill="FFFFFF"/>
        </w:rPr>
      </w:pPr>
      <w:bookmarkStart w:id="8" w:name="_Hlk73804733"/>
      <w:r w:rsidRPr="00545B7A">
        <w:rPr>
          <w:rFonts w:asciiTheme="majorHAnsi" w:hAnsiTheme="majorHAnsi"/>
          <w:sz w:val="23"/>
          <w:szCs w:val="23"/>
          <w:shd w:val="clear" w:color="auto" w:fill="FFFFFF"/>
        </w:rPr>
        <w:t>Clickjacking, also known as a “UI redress attack”, is when an attacker uses multiple transparent or opaque layers to trick a user into clicking on a button or link on another page when they were intending to click on the top-level page. Thus, the attacker is “hijacking” clicks meant for their page and routing them to another page, most likely owned by another application, domain, or both.</w:t>
      </w:r>
    </w:p>
    <w:p w14:paraId="11B18545" w14:textId="77777777" w:rsidR="00545B7A" w:rsidRPr="00545B7A" w:rsidRDefault="00545B7A" w:rsidP="005D0EF1">
      <w:pPr>
        <w:spacing w:before="100" w:after="100" w:line="240" w:lineRule="atLeast"/>
        <w:rPr>
          <w:rFonts w:asciiTheme="majorHAnsi" w:hAnsiTheme="majorHAnsi"/>
          <w:sz w:val="23"/>
          <w:szCs w:val="23"/>
          <w:shd w:val="clear" w:color="auto" w:fill="FFFFFF"/>
        </w:rPr>
      </w:pPr>
    </w:p>
    <w:p w14:paraId="755656D6" w14:textId="02BAA4C7" w:rsidR="005D0EF1" w:rsidRPr="00545B7A" w:rsidRDefault="005D0EF1" w:rsidP="005D0EF1">
      <w:pPr>
        <w:spacing w:before="100" w:after="100" w:line="240" w:lineRule="atLeast"/>
        <w:rPr>
          <w:rFonts w:asciiTheme="majorHAnsi" w:hAnsiTheme="majorHAnsi"/>
          <w:b/>
          <w:bCs/>
          <w:color w:val="FF0000"/>
          <w:sz w:val="24"/>
          <w:szCs w:val="24"/>
          <w:shd w:val="clear" w:color="auto" w:fill="FFFFFF"/>
        </w:rPr>
      </w:pPr>
      <w:r w:rsidRPr="00545B7A">
        <w:rPr>
          <w:rFonts w:asciiTheme="majorHAnsi" w:hAnsiTheme="majorHAnsi"/>
          <w:b/>
          <w:bCs/>
          <w:color w:val="FF0000"/>
          <w:sz w:val="24"/>
          <w:szCs w:val="24"/>
          <w:shd w:val="clear" w:color="auto" w:fill="FFFFFF"/>
        </w:rPr>
        <w:t>Impact</w:t>
      </w:r>
    </w:p>
    <w:p w14:paraId="78D43D81" w14:textId="7563DEEC" w:rsidR="005D0EF1" w:rsidRDefault="00545B7A" w:rsidP="005D0EF1">
      <w:pPr>
        <w:spacing w:before="100" w:after="100" w:line="240" w:lineRule="atLeast"/>
        <w:rPr>
          <w:rFonts w:asciiTheme="majorHAnsi" w:hAnsiTheme="majorHAnsi"/>
          <w:color w:val="000000"/>
          <w:sz w:val="23"/>
          <w:szCs w:val="23"/>
          <w:shd w:val="clear" w:color="auto" w:fill="FFFFFF"/>
        </w:rPr>
      </w:pPr>
      <w:r w:rsidRPr="00545B7A">
        <w:rPr>
          <w:rFonts w:asciiTheme="majorHAnsi" w:hAnsiTheme="majorHAnsi"/>
          <w:color w:val="000000"/>
          <w:sz w:val="23"/>
          <w:szCs w:val="23"/>
          <w:shd w:val="clear" w:color="auto" w:fill="FFFFFF"/>
        </w:rPr>
        <w:t>The hacker has several ways they can use the redirected clicks for their own gain. A common form of clickjacking involves mirroring a login and password form on a website. The user assumes that they're entering their information into a usual form but they're actually entering it in fields the hacker has overlaid on the UI. Hackers will target passwords, credit card numbers and any other valuable data they can exploit.</w:t>
      </w:r>
    </w:p>
    <w:p w14:paraId="136BE73E" w14:textId="2D92F165" w:rsidR="00545B7A" w:rsidRDefault="00545B7A" w:rsidP="005D0EF1">
      <w:pPr>
        <w:spacing w:before="100" w:after="100" w:line="240" w:lineRule="atLeast"/>
        <w:rPr>
          <w:rFonts w:asciiTheme="majorHAnsi" w:hAnsiTheme="majorHAnsi"/>
          <w:color w:val="000000"/>
          <w:sz w:val="23"/>
          <w:szCs w:val="23"/>
          <w:shd w:val="clear" w:color="auto" w:fill="FFFFFF"/>
        </w:rPr>
      </w:pPr>
    </w:p>
    <w:p w14:paraId="6C588393" w14:textId="77777777" w:rsidR="00545B7A" w:rsidRDefault="00545B7A" w:rsidP="005D0EF1">
      <w:pPr>
        <w:spacing w:before="100" w:after="100" w:line="240" w:lineRule="atLeast"/>
        <w:rPr>
          <w:rFonts w:asciiTheme="majorHAnsi" w:hAnsiTheme="majorHAnsi"/>
          <w:color w:val="000000"/>
          <w:sz w:val="23"/>
          <w:szCs w:val="23"/>
          <w:shd w:val="clear" w:color="auto" w:fill="FFFFFF"/>
        </w:rPr>
      </w:pPr>
      <w:r w:rsidRPr="00545B7A">
        <w:rPr>
          <w:rFonts w:asciiTheme="majorHAnsi" w:hAnsiTheme="majorHAnsi"/>
          <w:color w:val="000000"/>
          <w:sz w:val="23"/>
          <w:szCs w:val="23"/>
          <w:shd w:val="clear" w:color="auto" w:fill="FFFFFF"/>
        </w:rPr>
        <w:t xml:space="preserve">An attacker may also choose to redirect the clicks to download malware or gain access to vital systems as a starting point for an advanced persistent threat (APT). This spells trouble for any organizations that rely on protecting sensitive data and intellectual property. </w:t>
      </w:r>
    </w:p>
    <w:p w14:paraId="513750D1" w14:textId="77777777" w:rsidR="00545B7A" w:rsidRDefault="00545B7A" w:rsidP="005D0EF1">
      <w:pPr>
        <w:spacing w:before="100" w:after="100" w:line="240" w:lineRule="atLeast"/>
        <w:rPr>
          <w:rFonts w:asciiTheme="majorHAnsi" w:hAnsiTheme="majorHAnsi"/>
          <w:color w:val="000000"/>
          <w:sz w:val="23"/>
          <w:szCs w:val="23"/>
          <w:shd w:val="clear" w:color="auto" w:fill="FFFFFF"/>
        </w:rPr>
      </w:pPr>
    </w:p>
    <w:p w14:paraId="7943682F" w14:textId="1ABC9F48" w:rsidR="00545B7A" w:rsidRPr="00545B7A" w:rsidRDefault="00545B7A" w:rsidP="005D0EF1">
      <w:pPr>
        <w:spacing w:before="100" w:after="100" w:line="240" w:lineRule="atLeast"/>
        <w:rPr>
          <w:rFonts w:asciiTheme="majorHAnsi" w:hAnsiTheme="majorHAnsi"/>
          <w:color w:val="000000"/>
          <w:sz w:val="23"/>
          <w:szCs w:val="23"/>
          <w:shd w:val="clear" w:color="auto" w:fill="FFFFFF"/>
        </w:rPr>
      </w:pPr>
      <w:r w:rsidRPr="00545B7A">
        <w:rPr>
          <w:rFonts w:asciiTheme="majorHAnsi" w:hAnsiTheme="majorHAnsi"/>
          <w:color w:val="000000"/>
          <w:sz w:val="23"/>
          <w:szCs w:val="23"/>
          <w:shd w:val="clear" w:color="auto" w:fill="FFFFFF"/>
        </w:rPr>
        <w:t>Clickjacking attacks trick web users into performing an action they did not intend, typically by rendering an invisible page element on top of the action the user thinks they are performing. Clickjacking won't affect your site directly, but it could potentially affect your users.</w:t>
      </w:r>
    </w:p>
    <w:p w14:paraId="3037F3DA" w14:textId="77777777" w:rsidR="00545B7A" w:rsidRDefault="00545B7A" w:rsidP="003348CF">
      <w:pPr>
        <w:spacing w:line="360" w:lineRule="auto"/>
        <w:rPr>
          <w:rFonts w:eastAsia="Times New Roman" w:cs="Times New Roman"/>
          <w:color w:val="000000"/>
          <w:sz w:val="23"/>
          <w:szCs w:val="23"/>
          <w:lang w:val="en-IN" w:eastAsia="en-IN"/>
        </w:rPr>
      </w:pPr>
    </w:p>
    <w:p w14:paraId="53353E74" w14:textId="77777777" w:rsidR="00545B7A" w:rsidRDefault="00545B7A" w:rsidP="003348CF">
      <w:pPr>
        <w:spacing w:line="360" w:lineRule="auto"/>
        <w:rPr>
          <w:b/>
          <w:bCs/>
          <w:color w:val="FF0000"/>
          <w:sz w:val="24"/>
          <w:szCs w:val="24"/>
        </w:rPr>
      </w:pPr>
    </w:p>
    <w:p w14:paraId="5666F8A8" w14:textId="77777777" w:rsidR="00545B7A" w:rsidRDefault="00545B7A" w:rsidP="003348CF">
      <w:pPr>
        <w:spacing w:line="360" w:lineRule="auto"/>
        <w:rPr>
          <w:b/>
          <w:bCs/>
          <w:color w:val="FF0000"/>
          <w:sz w:val="24"/>
          <w:szCs w:val="24"/>
        </w:rPr>
      </w:pPr>
    </w:p>
    <w:p w14:paraId="0468196F" w14:textId="77777777" w:rsidR="00545B7A" w:rsidRDefault="00545B7A" w:rsidP="003348CF">
      <w:pPr>
        <w:spacing w:line="360" w:lineRule="auto"/>
        <w:rPr>
          <w:b/>
          <w:bCs/>
          <w:color w:val="FF0000"/>
          <w:sz w:val="24"/>
          <w:szCs w:val="24"/>
        </w:rPr>
      </w:pPr>
    </w:p>
    <w:p w14:paraId="007AD855" w14:textId="121DEDB8" w:rsidR="005D17A1" w:rsidRDefault="00545B7A" w:rsidP="003348CF">
      <w:pPr>
        <w:spacing w:line="360" w:lineRule="auto"/>
        <w:rPr>
          <w:b/>
          <w:bCs/>
          <w:color w:val="FF0000"/>
          <w:sz w:val="24"/>
          <w:szCs w:val="24"/>
        </w:rPr>
      </w:pPr>
      <w:bookmarkStart w:id="9" w:name="_Hlk112318653"/>
      <w:bookmarkEnd w:id="6"/>
      <w:bookmarkEnd w:id="8"/>
      <w:r w:rsidRPr="00545B7A">
        <w:rPr>
          <w:b/>
          <w:bCs/>
          <w:color w:val="FF0000"/>
          <w:sz w:val="24"/>
          <w:szCs w:val="24"/>
        </w:rPr>
        <w:t>Clickjacking Examples for references</w:t>
      </w:r>
      <w:bookmarkEnd w:id="9"/>
    </w:p>
    <w:p w14:paraId="0DC239D6" w14:textId="77777777" w:rsidR="00404AB0" w:rsidRPr="00404AB0" w:rsidRDefault="00404AB0" w:rsidP="003348CF">
      <w:pPr>
        <w:spacing w:line="360" w:lineRule="auto"/>
        <w:rPr>
          <w:sz w:val="23"/>
          <w:szCs w:val="23"/>
        </w:rPr>
      </w:pPr>
      <w:r w:rsidRPr="00404AB0">
        <w:rPr>
          <w:sz w:val="23"/>
          <w:szCs w:val="23"/>
        </w:rPr>
        <w:t>Links can be hidden under media and trigger a particular action, such as liking a Facebook page or ordering a product on Amazon. The user may need to meet certain conditions for the attack to actually be successful, such as staying logged into social media accounts.</w:t>
      </w:r>
    </w:p>
    <w:p w14:paraId="143D2300" w14:textId="7705A664" w:rsidR="00404AB0" w:rsidRPr="00404AB0" w:rsidRDefault="00404AB0" w:rsidP="003348CF">
      <w:pPr>
        <w:spacing w:line="360" w:lineRule="auto"/>
        <w:rPr>
          <w:sz w:val="23"/>
          <w:szCs w:val="23"/>
        </w:rPr>
      </w:pPr>
      <w:r w:rsidRPr="00404AB0">
        <w:rPr>
          <w:sz w:val="23"/>
          <w:szCs w:val="23"/>
        </w:rPr>
        <w:t xml:space="preserve">If the user gets tricked into downloading something on their computer, then they have to deal with a compromised computer. In the best-case scenario, they can get rid of the malware through an anti-virus scan. In the worst case, they would need to reformat their computer and reinstall the operating system. </w:t>
      </w:r>
    </w:p>
    <w:p w14:paraId="213564F1" w14:textId="149F837F" w:rsidR="00404AB0" w:rsidRPr="00404AB0" w:rsidRDefault="00404AB0" w:rsidP="003348CF">
      <w:pPr>
        <w:spacing w:line="360" w:lineRule="auto"/>
        <w:rPr>
          <w:sz w:val="23"/>
          <w:szCs w:val="23"/>
        </w:rPr>
      </w:pPr>
      <w:r w:rsidRPr="00404AB0">
        <w:rPr>
          <w:sz w:val="23"/>
          <w:szCs w:val="23"/>
        </w:rPr>
        <w:t>Clickjacking can turn system features on and off, such as enabling your microphone and camera when a JavaScript prompt asks for permission to access this information. It could also pull location data from your computer or other details that could facilitate future crimes.</w:t>
      </w:r>
    </w:p>
    <w:p w14:paraId="15F3852E" w14:textId="77777777" w:rsidR="00404AB0" w:rsidRDefault="00404AB0" w:rsidP="00404AB0">
      <w:pPr>
        <w:spacing w:line="360" w:lineRule="auto"/>
        <w:rPr>
          <w:b/>
          <w:bCs/>
          <w:color w:val="FF0000"/>
          <w:sz w:val="24"/>
          <w:szCs w:val="24"/>
        </w:rPr>
      </w:pPr>
    </w:p>
    <w:p w14:paraId="19BF2CC5" w14:textId="77777777" w:rsidR="00404AB0" w:rsidRDefault="00404AB0" w:rsidP="00404AB0">
      <w:pPr>
        <w:spacing w:line="360" w:lineRule="auto"/>
        <w:rPr>
          <w:b/>
          <w:bCs/>
          <w:color w:val="FF0000"/>
          <w:sz w:val="24"/>
          <w:szCs w:val="24"/>
        </w:rPr>
      </w:pPr>
    </w:p>
    <w:p w14:paraId="6B9C023C" w14:textId="77777777" w:rsidR="00404AB0" w:rsidRDefault="00404AB0" w:rsidP="00404AB0">
      <w:pPr>
        <w:spacing w:line="360" w:lineRule="auto"/>
        <w:rPr>
          <w:b/>
          <w:bCs/>
          <w:color w:val="FF0000"/>
          <w:sz w:val="24"/>
          <w:szCs w:val="24"/>
        </w:rPr>
      </w:pPr>
    </w:p>
    <w:p w14:paraId="5E59ADE2" w14:textId="77777777" w:rsidR="00404AB0" w:rsidRDefault="00404AB0" w:rsidP="00404AB0">
      <w:pPr>
        <w:spacing w:line="360" w:lineRule="auto"/>
        <w:rPr>
          <w:b/>
          <w:bCs/>
          <w:color w:val="FF0000"/>
          <w:sz w:val="24"/>
          <w:szCs w:val="24"/>
        </w:rPr>
      </w:pPr>
    </w:p>
    <w:p w14:paraId="49F33701" w14:textId="77777777" w:rsidR="00404AB0" w:rsidRDefault="00404AB0" w:rsidP="00404AB0">
      <w:pPr>
        <w:spacing w:line="360" w:lineRule="auto"/>
        <w:rPr>
          <w:b/>
          <w:bCs/>
          <w:color w:val="FF0000"/>
          <w:sz w:val="24"/>
          <w:szCs w:val="24"/>
        </w:rPr>
      </w:pPr>
    </w:p>
    <w:p w14:paraId="02F4C75F" w14:textId="77777777" w:rsidR="00404AB0" w:rsidRDefault="00404AB0" w:rsidP="00404AB0">
      <w:pPr>
        <w:spacing w:line="360" w:lineRule="auto"/>
        <w:rPr>
          <w:b/>
          <w:bCs/>
          <w:color w:val="FF0000"/>
          <w:sz w:val="24"/>
          <w:szCs w:val="24"/>
        </w:rPr>
      </w:pPr>
    </w:p>
    <w:p w14:paraId="760C6805" w14:textId="77777777" w:rsidR="00404AB0" w:rsidRDefault="00404AB0" w:rsidP="00404AB0">
      <w:pPr>
        <w:spacing w:line="360" w:lineRule="auto"/>
        <w:rPr>
          <w:b/>
          <w:bCs/>
          <w:color w:val="FF0000"/>
          <w:sz w:val="24"/>
          <w:szCs w:val="24"/>
        </w:rPr>
      </w:pPr>
    </w:p>
    <w:p w14:paraId="69E39F9E" w14:textId="77777777" w:rsidR="00404AB0" w:rsidRDefault="00404AB0" w:rsidP="00404AB0">
      <w:pPr>
        <w:spacing w:line="360" w:lineRule="auto"/>
        <w:rPr>
          <w:b/>
          <w:bCs/>
          <w:color w:val="FF0000"/>
          <w:sz w:val="24"/>
          <w:szCs w:val="24"/>
        </w:rPr>
      </w:pPr>
    </w:p>
    <w:p w14:paraId="394B409C" w14:textId="77777777" w:rsidR="00404AB0" w:rsidRDefault="00404AB0" w:rsidP="00404AB0">
      <w:pPr>
        <w:spacing w:line="360" w:lineRule="auto"/>
        <w:rPr>
          <w:b/>
          <w:bCs/>
          <w:color w:val="FF0000"/>
          <w:sz w:val="24"/>
          <w:szCs w:val="24"/>
        </w:rPr>
      </w:pPr>
    </w:p>
    <w:p w14:paraId="5688958D" w14:textId="5C6F6A3B" w:rsidR="00F42774" w:rsidRDefault="00404AB0" w:rsidP="00404AB0">
      <w:pPr>
        <w:spacing w:line="360" w:lineRule="auto"/>
        <w:rPr>
          <w:b/>
          <w:bCs/>
          <w:color w:val="FF0000"/>
          <w:sz w:val="24"/>
          <w:szCs w:val="24"/>
        </w:rPr>
      </w:pPr>
      <w:r>
        <w:rPr>
          <w:b/>
          <w:bCs/>
          <w:color w:val="FF0000"/>
          <w:sz w:val="24"/>
          <w:szCs w:val="24"/>
        </w:rPr>
        <w:lastRenderedPageBreak/>
        <w:t>Remediation</w:t>
      </w:r>
    </w:p>
    <w:p w14:paraId="4DAAF78F" w14:textId="77777777" w:rsidR="00404AB0" w:rsidRDefault="00404AB0" w:rsidP="00404AB0">
      <w:pPr>
        <w:pStyle w:val="ListParagraph"/>
        <w:numPr>
          <w:ilvl w:val="0"/>
          <w:numId w:val="24"/>
        </w:numPr>
        <w:spacing w:line="360" w:lineRule="auto"/>
        <w:rPr>
          <w:sz w:val="23"/>
          <w:szCs w:val="23"/>
        </w:rPr>
      </w:pPr>
      <w:r w:rsidRPr="00404AB0">
        <w:rPr>
          <w:sz w:val="23"/>
          <w:szCs w:val="23"/>
        </w:rPr>
        <w:t xml:space="preserve">Sending the proper Content Security Policy (CSP) frame-ancestors directive response headers that instruct the browser to not allow framing from other domains. </w:t>
      </w:r>
    </w:p>
    <w:p w14:paraId="22845588" w14:textId="77777777" w:rsidR="00404AB0" w:rsidRDefault="00404AB0" w:rsidP="00404AB0">
      <w:pPr>
        <w:pStyle w:val="ListParagraph"/>
        <w:numPr>
          <w:ilvl w:val="0"/>
          <w:numId w:val="24"/>
        </w:numPr>
        <w:spacing w:line="360" w:lineRule="auto"/>
        <w:rPr>
          <w:sz w:val="23"/>
          <w:szCs w:val="23"/>
        </w:rPr>
      </w:pPr>
      <w:r w:rsidRPr="00404AB0">
        <w:rPr>
          <w:sz w:val="23"/>
          <w:szCs w:val="23"/>
        </w:rPr>
        <w:t>The older X-Frame-Options HTTP headers is used for graceful degradation and older browser compatibility</w:t>
      </w:r>
    </w:p>
    <w:p w14:paraId="52B3B728" w14:textId="449CD5B7" w:rsidR="00404AB0" w:rsidRDefault="00404AB0" w:rsidP="00404AB0">
      <w:pPr>
        <w:pStyle w:val="ListParagraph"/>
        <w:numPr>
          <w:ilvl w:val="0"/>
          <w:numId w:val="24"/>
        </w:numPr>
        <w:spacing w:line="360" w:lineRule="auto"/>
        <w:rPr>
          <w:sz w:val="23"/>
          <w:szCs w:val="23"/>
        </w:rPr>
      </w:pPr>
      <w:r w:rsidRPr="00404AB0">
        <w:rPr>
          <w:sz w:val="23"/>
          <w:szCs w:val="23"/>
        </w:rPr>
        <w:t xml:space="preserve">Properly setting authentication cookies with </w:t>
      </w:r>
      <w:proofErr w:type="spellStart"/>
      <w:r w:rsidRPr="00404AB0">
        <w:rPr>
          <w:sz w:val="23"/>
          <w:szCs w:val="23"/>
        </w:rPr>
        <w:t>SameSite</w:t>
      </w:r>
      <w:proofErr w:type="spellEnd"/>
      <w:r w:rsidRPr="00404AB0">
        <w:rPr>
          <w:sz w:val="23"/>
          <w:szCs w:val="23"/>
        </w:rPr>
        <w:t>=Strict, unless they explicitly need None.</w:t>
      </w:r>
    </w:p>
    <w:p w14:paraId="4FBF9AA8" w14:textId="3B2FB949" w:rsidR="00404AB0" w:rsidRDefault="00404AB0" w:rsidP="00404AB0">
      <w:pPr>
        <w:pStyle w:val="ListParagraph"/>
        <w:numPr>
          <w:ilvl w:val="0"/>
          <w:numId w:val="24"/>
        </w:numPr>
        <w:spacing w:line="360" w:lineRule="auto"/>
        <w:rPr>
          <w:sz w:val="23"/>
          <w:szCs w:val="23"/>
        </w:rPr>
      </w:pPr>
      <w:r w:rsidRPr="00404AB0">
        <w:rPr>
          <w:sz w:val="23"/>
          <w:szCs w:val="23"/>
        </w:rPr>
        <w:t>Prevent framing from other domains: Stop a hacker from putting an invisible overlay on your popular content. The only way that your page can get served in a frame with this configuration is if it's the same domain as the website.</w:t>
      </w:r>
    </w:p>
    <w:p w14:paraId="30E3E8BB" w14:textId="2DF7BB5F" w:rsidR="00404AB0" w:rsidRDefault="00404AB0" w:rsidP="00404AB0">
      <w:pPr>
        <w:pStyle w:val="ListParagraph"/>
        <w:numPr>
          <w:ilvl w:val="0"/>
          <w:numId w:val="24"/>
        </w:numPr>
        <w:spacing w:line="360" w:lineRule="auto"/>
        <w:rPr>
          <w:sz w:val="23"/>
          <w:szCs w:val="23"/>
        </w:rPr>
      </w:pPr>
      <w:r w:rsidRPr="00404AB0">
        <w:rPr>
          <w:sz w:val="23"/>
          <w:szCs w:val="23"/>
        </w:rPr>
        <w:t>Moving the current frame to the top: This type of code ensures that the currently active frame is the one on the top, which makes it difficult to overlay the UI with hidden elements</w:t>
      </w:r>
    </w:p>
    <w:p w14:paraId="4BD43876" w14:textId="77777777" w:rsidR="00404AB0" w:rsidRDefault="00404AB0" w:rsidP="00404AB0">
      <w:pPr>
        <w:pStyle w:val="ListParagraph"/>
        <w:numPr>
          <w:ilvl w:val="0"/>
          <w:numId w:val="24"/>
        </w:numPr>
        <w:spacing w:line="360" w:lineRule="auto"/>
        <w:rPr>
          <w:sz w:val="23"/>
          <w:szCs w:val="23"/>
        </w:rPr>
      </w:pPr>
      <w:r w:rsidRPr="00404AB0">
        <w:rPr>
          <w:sz w:val="23"/>
          <w:szCs w:val="23"/>
        </w:rPr>
        <w:t>Client-side anti-clickjacking add-ons: Some web browsers, such as Firefox, have add-ons that stop scripts from running on a webpage. This approach prevents the hacker from being able to execute the script.</w:t>
      </w:r>
    </w:p>
    <w:p w14:paraId="5497E6E1" w14:textId="77777777" w:rsidR="00404AB0" w:rsidRDefault="00404AB0" w:rsidP="00404AB0">
      <w:pPr>
        <w:pStyle w:val="ListParagraph"/>
        <w:numPr>
          <w:ilvl w:val="0"/>
          <w:numId w:val="24"/>
        </w:numPr>
        <w:spacing w:line="360" w:lineRule="auto"/>
        <w:rPr>
          <w:sz w:val="23"/>
          <w:szCs w:val="23"/>
        </w:rPr>
      </w:pPr>
      <w:r w:rsidRPr="00404AB0">
        <w:rPr>
          <w:sz w:val="23"/>
          <w:szCs w:val="23"/>
        </w:rPr>
        <w:t xml:space="preserve">Add a </w:t>
      </w:r>
      <w:proofErr w:type="spellStart"/>
      <w:r w:rsidRPr="00404AB0">
        <w:rPr>
          <w:sz w:val="23"/>
          <w:szCs w:val="23"/>
        </w:rPr>
        <w:t>framekiller</w:t>
      </w:r>
      <w:proofErr w:type="spellEnd"/>
      <w:r w:rsidRPr="00404AB0">
        <w:rPr>
          <w:sz w:val="23"/>
          <w:szCs w:val="23"/>
        </w:rPr>
        <w:t xml:space="preserve"> to the website: </w:t>
      </w:r>
      <w:proofErr w:type="spellStart"/>
      <w:r w:rsidRPr="00404AB0">
        <w:rPr>
          <w:sz w:val="23"/>
          <w:szCs w:val="23"/>
        </w:rPr>
        <w:t>Javascript</w:t>
      </w:r>
      <w:proofErr w:type="spellEnd"/>
      <w:r w:rsidRPr="00404AB0">
        <w:rPr>
          <w:sz w:val="23"/>
          <w:szCs w:val="23"/>
        </w:rPr>
        <w:t xml:space="preserve"> has a </w:t>
      </w:r>
      <w:proofErr w:type="spellStart"/>
      <w:r w:rsidRPr="00404AB0">
        <w:rPr>
          <w:sz w:val="23"/>
          <w:szCs w:val="23"/>
        </w:rPr>
        <w:t>framekiller</w:t>
      </w:r>
      <w:proofErr w:type="spellEnd"/>
      <w:r w:rsidRPr="00404AB0">
        <w:rPr>
          <w:sz w:val="23"/>
          <w:szCs w:val="23"/>
        </w:rPr>
        <w:t xml:space="preserve"> function that stops pages from being pulled into an </w:t>
      </w:r>
      <w:proofErr w:type="spellStart"/>
      <w:r w:rsidRPr="00404AB0">
        <w:rPr>
          <w:sz w:val="23"/>
          <w:szCs w:val="23"/>
        </w:rPr>
        <w:t>iFrame</w:t>
      </w:r>
      <w:proofErr w:type="spellEnd"/>
    </w:p>
    <w:p w14:paraId="13DBFF6F" w14:textId="0FACCC6B" w:rsidR="00404AB0" w:rsidRDefault="00404AB0" w:rsidP="00404AB0">
      <w:pPr>
        <w:pStyle w:val="ListParagraph"/>
        <w:numPr>
          <w:ilvl w:val="0"/>
          <w:numId w:val="24"/>
        </w:numPr>
        <w:spacing w:line="360" w:lineRule="auto"/>
        <w:rPr>
          <w:sz w:val="23"/>
          <w:szCs w:val="23"/>
        </w:rPr>
      </w:pPr>
      <w:r w:rsidRPr="00404AB0">
        <w:rPr>
          <w:sz w:val="23"/>
          <w:szCs w:val="23"/>
        </w:rPr>
        <w:t>Use a robust cybersecurity solution: A comprehensive cybersecurity solution, such as Forcepoint, considers multiple attack vectors when securing your website and systems from hackers.</w:t>
      </w:r>
    </w:p>
    <w:p w14:paraId="732AE5D5" w14:textId="7ED3272F" w:rsidR="00404AB0" w:rsidRDefault="00404AB0" w:rsidP="00404AB0">
      <w:pPr>
        <w:spacing w:line="360" w:lineRule="auto"/>
        <w:rPr>
          <w:sz w:val="23"/>
          <w:szCs w:val="23"/>
        </w:rPr>
      </w:pPr>
    </w:p>
    <w:p w14:paraId="059333E2" w14:textId="7B3A17AD" w:rsidR="00404AB0" w:rsidRDefault="00404AB0" w:rsidP="00404AB0">
      <w:pPr>
        <w:spacing w:line="360" w:lineRule="auto"/>
        <w:rPr>
          <w:sz w:val="23"/>
          <w:szCs w:val="23"/>
        </w:rPr>
      </w:pPr>
    </w:p>
    <w:p w14:paraId="7EAB38FC" w14:textId="09B6268B" w:rsidR="00404AB0" w:rsidRDefault="00404AB0" w:rsidP="00404AB0">
      <w:pPr>
        <w:spacing w:line="360" w:lineRule="auto"/>
        <w:rPr>
          <w:sz w:val="23"/>
          <w:szCs w:val="23"/>
        </w:rPr>
      </w:pPr>
    </w:p>
    <w:p w14:paraId="2BF153E0" w14:textId="642B86C0" w:rsidR="00404AB0" w:rsidRDefault="00404AB0" w:rsidP="00404AB0">
      <w:pPr>
        <w:spacing w:line="360" w:lineRule="auto"/>
        <w:rPr>
          <w:sz w:val="23"/>
          <w:szCs w:val="23"/>
        </w:rPr>
      </w:pPr>
    </w:p>
    <w:p w14:paraId="74DD4D70" w14:textId="68F0ABC9" w:rsidR="00404AB0" w:rsidRDefault="00404AB0" w:rsidP="00404AB0">
      <w:pPr>
        <w:spacing w:line="360" w:lineRule="auto"/>
        <w:rPr>
          <w:sz w:val="23"/>
          <w:szCs w:val="23"/>
        </w:rPr>
      </w:pPr>
    </w:p>
    <w:p w14:paraId="73FB1FA6" w14:textId="2B8E2E9A" w:rsidR="00404AB0" w:rsidRDefault="00404AB0" w:rsidP="00404AB0">
      <w:pPr>
        <w:spacing w:line="360" w:lineRule="auto"/>
        <w:rPr>
          <w:rFonts w:asciiTheme="majorHAnsi" w:hAnsiTheme="majorHAnsi"/>
          <w:b/>
          <w:bCs/>
          <w:color w:val="FF0000"/>
          <w:sz w:val="28"/>
          <w:szCs w:val="28"/>
        </w:rPr>
      </w:pPr>
      <w:r>
        <w:rPr>
          <w:rFonts w:asciiTheme="majorHAnsi" w:hAnsiTheme="majorHAnsi"/>
          <w:b/>
          <w:bCs/>
          <w:color w:val="FF0000"/>
          <w:sz w:val="28"/>
          <w:szCs w:val="28"/>
        </w:rPr>
        <w:lastRenderedPageBreak/>
        <w:t xml:space="preserve"> </w:t>
      </w:r>
      <w:r>
        <w:rPr>
          <w:rFonts w:asciiTheme="majorHAnsi" w:hAnsiTheme="majorHAnsi"/>
          <w:b/>
          <w:bCs/>
          <w:color w:val="FF0000"/>
          <w:sz w:val="28"/>
          <w:szCs w:val="28"/>
        </w:rPr>
        <w:tab/>
      </w:r>
      <w:r>
        <w:rPr>
          <w:rFonts w:asciiTheme="majorHAnsi" w:hAnsiTheme="majorHAnsi"/>
          <w:b/>
          <w:bCs/>
          <w:color w:val="FF0000"/>
          <w:sz w:val="28"/>
          <w:szCs w:val="28"/>
        </w:rPr>
        <w:tab/>
      </w:r>
      <w:r>
        <w:rPr>
          <w:rFonts w:asciiTheme="majorHAnsi" w:hAnsiTheme="majorHAnsi"/>
          <w:b/>
          <w:bCs/>
          <w:color w:val="FF0000"/>
          <w:sz w:val="28"/>
          <w:szCs w:val="28"/>
        </w:rPr>
        <w:tab/>
      </w:r>
      <w:r>
        <w:rPr>
          <w:rFonts w:asciiTheme="majorHAnsi" w:hAnsiTheme="majorHAnsi"/>
          <w:b/>
          <w:bCs/>
          <w:color w:val="FF0000"/>
          <w:sz w:val="28"/>
          <w:szCs w:val="28"/>
        </w:rPr>
        <w:tab/>
      </w:r>
      <w:r>
        <w:rPr>
          <w:rFonts w:asciiTheme="majorHAnsi" w:hAnsiTheme="majorHAnsi"/>
          <w:b/>
          <w:bCs/>
          <w:color w:val="FF0000"/>
          <w:sz w:val="28"/>
          <w:szCs w:val="28"/>
        </w:rPr>
        <w:tab/>
      </w:r>
      <w:r w:rsidRPr="00404AB0">
        <w:rPr>
          <w:rFonts w:asciiTheme="majorHAnsi" w:hAnsiTheme="majorHAnsi"/>
          <w:b/>
          <w:bCs/>
          <w:color w:val="FF0000"/>
          <w:sz w:val="28"/>
          <w:szCs w:val="28"/>
        </w:rPr>
        <w:t>Steps to Reproduce</w:t>
      </w:r>
    </w:p>
    <w:p w14:paraId="089E86F1" w14:textId="521AD3D1" w:rsidR="00404AB0" w:rsidRPr="00404AB0" w:rsidRDefault="00404AB0" w:rsidP="00404AB0">
      <w:pPr>
        <w:pStyle w:val="ListParagraph"/>
        <w:numPr>
          <w:ilvl w:val="0"/>
          <w:numId w:val="25"/>
        </w:numPr>
        <w:spacing w:line="360" w:lineRule="auto"/>
        <w:rPr>
          <w:rFonts w:asciiTheme="majorHAnsi" w:hAnsiTheme="majorHAnsi"/>
          <w:sz w:val="23"/>
          <w:szCs w:val="23"/>
        </w:rPr>
      </w:pPr>
      <w:r w:rsidRPr="00404AB0">
        <w:rPr>
          <w:rFonts w:asciiTheme="majorHAnsi" w:hAnsiTheme="majorHAnsi"/>
          <w:sz w:val="23"/>
          <w:szCs w:val="23"/>
        </w:rPr>
        <w:t xml:space="preserve">Copy the URL </w:t>
      </w:r>
      <w:r>
        <w:rPr>
          <w:rFonts w:asciiTheme="majorHAnsi" w:hAnsiTheme="majorHAnsi"/>
          <w:sz w:val="23"/>
          <w:szCs w:val="23"/>
        </w:rPr>
        <w:t xml:space="preserve">- </w:t>
      </w:r>
      <w:hyperlink r:id="rId29" w:history="1">
        <w:r w:rsidR="00133FB0" w:rsidRPr="00133FB0">
          <w:rPr>
            <w:rStyle w:val="Hyperlink"/>
            <w:rFonts w:cs="Segoe UI"/>
            <w:sz w:val="23"/>
            <w:szCs w:val="23"/>
            <w:shd w:val="clear" w:color="auto" w:fill="FFFFFF"/>
          </w:rPr>
          <w:t>https://www.bitgo.com/</w:t>
        </w:r>
      </w:hyperlink>
      <w:r w:rsidR="00133FB0">
        <w:rPr>
          <w:rFonts w:ascii="Segoe UI" w:hAnsi="Segoe UI" w:cs="Segoe UI"/>
          <w:b/>
          <w:bCs/>
          <w:color w:val="000000"/>
          <w:sz w:val="27"/>
          <w:szCs w:val="27"/>
          <w:shd w:val="clear" w:color="auto" w:fill="FFFFFF"/>
        </w:rPr>
        <w:t xml:space="preserve"> </w:t>
      </w:r>
    </w:p>
    <w:p w14:paraId="5413A86D" w14:textId="1D0B9D47" w:rsidR="00404AB0" w:rsidRDefault="00404AB0" w:rsidP="00404AB0">
      <w:pPr>
        <w:pStyle w:val="ListParagraph"/>
        <w:numPr>
          <w:ilvl w:val="0"/>
          <w:numId w:val="25"/>
        </w:numPr>
        <w:spacing w:line="360" w:lineRule="auto"/>
        <w:rPr>
          <w:rFonts w:asciiTheme="majorHAnsi" w:hAnsiTheme="majorHAnsi"/>
          <w:sz w:val="23"/>
          <w:szCs w:val="23"/>
        </w:rPr>
      </w:pPr>
      <w:r w:rsidRPr="00404AB0">
        <w:rPr>
          <w:rFonts w:asciiTheme="majorHAnsi" w:hAnsiTheme="majorHAnsi"/>
          <w:sz w:val="23"/>
          <w:szCs w:val="23"/>
        </w:rPr>
        <w:t xml:space="preserve">Put the URL in the below code of the </w:t>
      </w:r>
      <w:proofErr w:type="spellStart"/>
      <w:r w:rsidRPr="00404AB0">
        <w:rPr>
          <w:rFonts w:asciiTheme="majorHAnsi" w:hAnsiTheme="majorHAnsi"/>
          <w:sz w:val="23"/>
          <w:szCs w:val="23"/>
        </w:rPr>
        <w:t>iframe</w:t>
      </w:r>
      <w:proofErr w:type="spellEnd"/>
      <w:r w:rsidRPr="00404AB0">
        <w:rPr>
          <w:rFonts w:asciiTheme="majorHAnsi" w:hAnsiTheme="majorHAnsi"/>
          <w:sz w:val="23"/>
          <w:szCs w:val="23"/>
        </w:rPr>
        <w:t xml:space="preserve"> and save the file with </w:t>
      </w:r>
      <w:proofErr w:type="spellStart"/>
      <w:proofErr w:type="gramStart"/>
      <w:r w:rsidRPr="00404AB0">
        <w:rPr>
          <w:rFonts w:asciiTheme="majorHAnsi" w:hAnsiTheme="majorHAnsi"/>
          <w:sz w:val="23"/>
          <w:szCs w:val="23"/>
        </w:rPr>
        <w:t>a</w:t>
      </w:r>
      <w:proofErr w:type="spellEnd"/>
      <w:proofErr w:type="gramEnd"/>
      <w:r w:rsidRPr="00404AB0">
        <w:rPr>
          <w:rFonts w:asciiTheme="majorHAnsi" w:hAnsiTheme="majorHAnsi"/>
          <w:sz w:val="23"/>
          <w:szCs w:val="23"/>
        </w:rPr>
        <w:t xml:space="preserve"> extension .html and open that file</w:t>
      </w:r>
    </w:p>
    <w:p w14:paraId="530159B1" w14:textId="77777777" w:rsidR="00133FB0" w:rsidRDefault="007F64D5" w:rsidP="007F64D5">
      <w:pPr>
        <w:spacing w:line="360" w:lineRule="auto"/>
        <w:rPr>
          <w:rFonts w:asciiTheme="majorHAnsi" w:hAnsiTheme="majorHAnsi"/>
          <w:sz w:val="23"/>
          <w:szCs w:val="23"/>
        </w:rPr>
      </w:pPr>
      <w:proofErr w:type="gramStart"/>
      <w:r>
        <w:rPr>
          <w:rFonts w:asciiTheme="majorHAnsi" w:hAnsiTheme="majorHAnsi"/>
          <w:sz w:val="23"/>
          <w:szCs w:val="23"/>
        </w:rPr>
        <w:t>Code :</w:t>
      </w:r>
      <w:proofErr w:type="gramEnd"/>
    </w:p>
    <w:p w14:paraId="0C53E0CB"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&lt;html&gt;</w:t>
      </w:r>
    </w:p>
    <w:p w14:paraId="08E3958E"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t>&lt;head&gt;</w:t>
      </w:r>
    </w:p>
    <w:p w14:paraId="1DED18D8"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r>
      <w:r w:rsidRPr="00133FB0">
        <w:rPr>
          <w:rFonts w:asciiTheme="majorHAnsi" w:hAnsiTheme="majorHAnsi"/>
          <w:sz w:val="23"/>
          <w:szCs w:val="23"/>
          <w:highlight w:val="yellow"/>
        </w:rPr>
        <w:tab/>
        <w:t xml:space="preserve">&lt;title&gt; </w:t>
      </w:r>
      <w:proofErr w:type="spellStart"/>
      <w:r w:rsidRPr="00133FB0">
        <w:rPr>
          <w:rFonts w:asciiTheme="majorHAnsi" w:hAnsiTheme="majorHAnsi"/>
          <w:sz w:val="23"/>
          <w:szCs w:val="23"/>
          <w:highlight w:val="yellow"/>
        </w:rPr>
        <w:t>ClickJacking</w:t>
      </w:r>
      <w:proofErr w:type="spellEnd"/>
      <w:r w:rsidRPr="00133FB0">
        <w:rPr>
          <w:rFonts w:asciiTheme="majorHAnsi" w:hAnsiTheme="majorHAnsi"/>
          <w:sz w:val="23"/>
          <w:szCs w:val="23"/>
          <w:highlight w:val="yellow"/>
        </w:rPr>
        <w:t xml:space="preserve"> Test Page</w:t>
      </w:r>
      <w:proofErr w:type="gramStart"/>
      <w:r w:rsidRPr="00133FB0">
        <w:rPr>
          <w:rFonts w:asciiTheme="majorHAnsi" w:hAnsiTheme="majorHAnsi"/>
          <w:sz w:val="23"/>
          <w:szCs w:val="23"/>
          <w:highlight w:val="yellow"/>
        </w:rPr>
        <w:t xml:space="preserve"> ..</w:t>
      </w:r>
      <w:proofErr w:type="gramEnd"/>
      <w:r w:rsidRPr="00133FB0">
        <w:rPr>
          <w:rFonts w:asciiTheme="majorHAnsi" w:hAnsiTheme="majorHAnsi"/>
          <w:sz w:val="23"/>
          <w:szCs w:val="23"/>
          <w:highlight w:val="yellow"/>
        </w:rPr>
        <w:t xml:space="preserve"> &lt;/title&gt;</w:t>
      </w:r>
    </w:p>
    <w:p w14:paraId="2BDEC90C"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t>&lt;/head&gt;</w:t>
      </w:r>
    </w:p>
    <w:p w14:paraId="1CD39C24"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t>&lt;body&gt;</w:t>
      </w:r>
    </w:p>
    <w:p w14:paraId="7D19CF31"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r>
      <w:r w:rsidRPr="00133FB0">
        <w:rPr>
          <w:rFonts w:asciiTheme="majorHAnsi" w:hAnsiTheme="majorHAnsi"/>
          <w:sz w:val="23"/>
          <w:szCs w:val="23"/>
          <w:highlight w:val="yellow"/>
        </w:rPr>
        <w:tab/>
        <w:t xml:space="preserve">&lt;p&gt; Website is Vulnerable to clickjacking </w:t>
      </w:r>
      <w:proofErr w:type="gramStart"/>
      <w:r w:rsidRPr="00133FB0">
        <w:rPr>
          <w:rFonts w:asciiTheme="majorHAnsi" w:hAnsiTheme="majorHAnsi"/>
          <w:sz w:val="23"/>
          <w:szCs w:val="23"/>
          <w:highlight w:val="yellow"/>
        </w:rPr>
        <w:t>attack !</w:t>
      </w:r>
      <w:proofErr w:type="gramEnd"/>
      <w:r w:rsidRPr="00133FB0">
        <w:rPr>
          <w:rFonts w:asciiTheme="majorHAnsi" w:hAnsiTheme="majorHAnsi"/>
          <w:sz w:val="23"/>
          <w:szCs w:val="23"/>
          <w:highlight w:val="yellow"/>
        </w:rPr>
        <w:t xml:space="preserve"> &lt;/p&gt;</w:t>
      </w:r>
    </w:p>
    <w:p w14:paraId="622E7AE4"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r>
      <w:r w:rsidRPr="00133FB0">
        <w:rPr>
          <w:rFonts w:asciiTheme="majorHAnsi" w:hAnsiTheme="majorHAnsi"/>
          <w:sz w:val="23"/>
          <w:szCs w:val="23"/>
          <w:highlight w:val="yellow"/>
        </w:rPr>
        <w:tab/>
        <w:t>&lt;</w:t>
      </w:r>
      <w:proofErr w:type="spellStart"/>
      <w:r w:rsidRPr="00133FB0">
        <w:rPr>
          <w:rFonts w:asciiTheme="majorHAnsi" w:hAnsiTheme="majorHAnsi"/>
          <w:sz w:val="23"/>
          <w:szCs w:val="23"/>
          <w:highlight w:val="yellow"/>
        </w:rPr>
        <w:t>iframe</w:t>
      </w:r>
      <w:proofErr w:type="spellEnd"/>
      <w:r w:rsidRPr="00133FB0">
        <w:rPr>
          <w:rFonts w:asciiTheme="majorHAnsi" w:hAnsiTheme="majorHAnsi"/>
          <w:sz w:val="23"/>
          <w:szCs w:val="23"/>
          <w:highlight w:val="yellow"/>
        </w:rPr>
        <w:t xml:space="preserve"> </w:t>
      </w:r>
      <w:proofErr w:type="spellStart"/>
      <w:r w:rsidRPr="00133FB0">
        <w:rPr>
          <w:rFonts w:asciiTheme="majorHAnsi" w:hAnsiTheme="majorHAnsi"/>
          <w:sz w:val="23"/>
          <w:szCs w:val="23"/>
          <w:highlight w:val="yellow"/>
        </w:rPr>
        <w:t>src</w:t>
      </w:r>
      <w:proofErr w:type="spellEnd"/>
      <w:r w:rsidRPr="00133FB0">
        <w:rPr>
          <w:rFonts w:asciiTheme="majorHAnsi" w:hAnsiTheme="majorHAnsi"/>
          <w:sz w:val="23"/>
          <w:szCs w:val="23"/>
          <w:highlight w:val="yellow"/>
        </w:rPr>
        <w:t>="https://www.bitgo.com/" width="1000" height="1000"&gt;&lt;/</w:t>
      </w:r>
      <w:proofErr w:type="spellStart"/>
      <w:r w:rsidRPr="00133FB0">
        <w:rPr>
          <w:rFonts w:asciiTheme="majorHAnsi" w:hAnsiTheme="majorHAnsi"/>
          <w:sz w:val="23"/>
          <w:szCs w:val="23"/>
          <w:highlight w:val="yellow"/>
        </w:rPr>
        <w:t>iframe</w:t>
      </w:r>
      <w:proofErr w:type="spellEnd"/>
      <w:r w:rsidRPr="00133FB0">
        <w:rPr>
          <w:rFonts w:asciiTheme="majorHAnsi" w:hAnsiTheme="majorHAnsi"/>
          <w:sz w:val="23"/>
          <w:szCs w:val="23"/>
          <w:highlight w:val="yellow"/>
        </w:rPr>
        <w:t>&gt;</w:t>
      </w:r>
    </w:p>
    <w:p w14:paraId="2C2D72D7" w14:textId="77777777" w:rsidR="00133FB0" w:rsidRPr="00133FB0" w:rsidRDefault="00133FB0" w:rsidP="00133FB0">
      <w:pPr>
        <w:spacing w:line="360" w:lineRule="auto"/>
        <w:rPr>
          <w:rFonts w:asciiTheme="majorHAnsi" w:hAnsiTheme="majorHAnsi"/>
          <w:sz w:val="23"/>
          <w:szCs w:val="23"/>
          <w:highlight w:val="yellow"/>
        </w:rPr>
      </w:pPr>
      <w:r w:rsidRPr="00133FB0">
        <w:rPr>
          <w:rFonts w:asciiTheme="majorHAnsi" w:hAnsiTheme="majorHAnsi"/>
          <w:sz w:val="23"/>
          <w:szCs w:val="23"/>
          <w:highlight w:val="yellow"/>
        </w:rPr>
        <w:tab/>
        <w:t>&lt;/body&gt;</w:t>
      </w:r>
    </w:p>
    <w:p w14:paraId="619D6789" w14:textId="669B7F2A" w:rsidR="007F64D5" w:rsidRDefault="00133FB0" w:rsidP="00133FB0">
      <w:pPr>
        <w:spacing w:line="360" w:lineRule="auto"/>
        <w:rPr>
          <w:rFonts w:asciiTheme="majorHAnsi" w:hAnsiTheme="majorHAnsi"/>
          <w:sz w:val="23"/>
          <w:szCs w:val="23"/>
        </w:rPr>
      </w:pPr>
      <w:r w:rsidRPr="00133FB0">
        <w:rPr>
          <w:rFonts w:asciiTheme="majorHAnsi" w:hAnsiTheme="majorHAnsi"/>
          <w:sz w:val="23"/>
          <w:szCs w:val="23"/>
          <w:highlight w:val="yellow"/>
        </w:rPr>
        <w:t>&lt;/html&gt;</w:t>
      </w:r>
      <w:r w:rsidR="007F64D5">
        <w:rPr>
          <w:rFonts w:asciiTheme="majorHAnsi" w:hAnsiTheme="majorHAnsi"/>
          <w:sz w:val="23"/>
          <w:szCs w:val="23"/>
        </w:rPr>
        <w:t xml:space="preserve"> </w:t>
      </w:r>
    </w:p>
    <w:p w14:paraId="0D5E7EBC" w14:textId="6D4AE1AC" w:rsidR="007F64D5" w:rsidRDefault="007F64D5" w:rsidP="007F64D5">
      <w:pPr>
        <w:pStyle w:val="ListParagraph"/>
        <w:numPr>
          <w:ilvl w:val="0"/>
          <w:numId w:val="25"/>
        </w:numPr>
        <w:spacing w:line="360" w:lineRule="auto"/>
        <w:rPr>
          <w:rFonts w:asciiTheme="majorHAnsi" w:hAnsiTheme="majorHAnsi"/>
          <w:sz w:val="23"/>
          <w:szCs w:val="23"/>
        </w:rPr>
      </w:pPr>
      <w:r w:rsidRPr="007F64D5">
        <w:rPr>
          <w:rFonts w:asciiTheme="majorHAnsi" w:hAnsiTheme="majorHAnsi"/>
          <w:sz w:val="23"/>
          <w:szCs w:val="23"/>
        </w:rPr>
        <w:t xml:space="preserve">Observe that site is getting displayed in </w:t>
      </w:r>
      <w:proofErr w:type="spellStart"/>
      <w:r w:rsidRPr="007F64D5">
        <w:rPr>
          <w:rFonts w:asciiTheme="majorHAnsi" w:hAnsiTheme="majorHAnsi"/>
          <w:sz w:val="23"/>
          <w:szCs w:val="23"/>
        </w:rPr>
        <w:t>Iframe</w:t>
      </w:r>
      <w:proofErr w:type="spellEnd"/>
    </w:p>
    <w:p w14:paraId="6CC077D8" w14:textId="7B9B16E3" w:rsidR="007F64D5" w:rsidRDefault="007F64D5" w:rsidP="007F64D5">
      <w:pPr>
        <w:spacing w:line="360" w:lineRule="auto"/>
        <w:rPr>
          <w:rFonts w:asciiTheme="majorHAnsi" w:hAnsiTheme="majorHAnsi"/>
          <w:b/>
          <w:bCs/>
          <w:i/>
          <w:iCs/>
          <w:color w:val="FF0000"/>
          <w:sz w:val="23"/>
          <w:szCs w:val="23"/>
        </w:rPr>
      </w:pPr>
      <w:r w:rsidRPr="007F64D5">
        <w:rPr>
          <w:rFonts w:asciiTheme="majorHAnsi" w:hAnsiTheme="majorHAnsi"/>
          <w:b/>
          <w:bCs/>
          <w:i/>
          <w:iCs/>
          <w:color w:val="FF0000"/>
          <w:sz w:val="23"/>
          <w:szCs w:val="23"/>
        </w:rPr>
        <w:t>P.S – Screenshot is attached on the PDF below.</w:t>
      </w:r>
    </w:p>
    <w:p w14:paraId="07C9F8EE" w14:textId="6A5F7CAE" w:rsidR="007F64D5" w:rsidRDefault="007F64D5" w:rsidP="007F64D5">
      <w:pPr>
        <w:spacing w:line="360" w:lineRule="auto"/>
        <w:rPr>
          <w:rFonts w:asciiTheme="majorHAnsi" w:hAnsiTheme="majorHAnsi"/>
          <w:b/>
          <w:bCs/>
          <w:i/>
          <w:iCs/>
          <w:color w:val="FF0000"/>
          <w:sz w:val="23"/>
          <w:szCs w:val="23"/>
        </w:rPr>
      </w:pPr>
    </w:p>
    <w:p w14:paraId="6C3EFE38" w14:textId="47AB9079" w:rsidR="007F64D5" w:rsidRDefault="007F64D5" w:rsidP="007F64D5">
      <w:pPr>
        <w:spacing w:line="360" w:lineRule="auto"/>
        <w:rPr>
          <w:rFonts w:asciiTheme="majorHAnsi" w:hAnsiTheme="majorHAnsi"/>
          <w:b/>
          <w:bCs/>
          <w:i/>
          <w:iCs/>
          <w:color w:val="FF0000"/>
          <w:sz w:val="23"/>
          <w:szCs w:val="23"/>
        </w:rPr>
      </w:pPr>
    </w:p>
    <w:p w14:paraId="1BD23B9D" w14:textId="6B45BEB7" w:rsidR="007F64D5" w:rsidRDefault="007F64D5" w:rsidP="007F64D5">
      <w:pPr>
        <w:spacing w:line="360" w:lineRule="auto"/>
        <w:rPr>
          <w:rFonts w:asciiTheme="majorHAnsi" w:hAnsiTheme="majorHAnsi"/>
          <w:b/>
          <w:bCs/>
          <w:i/>
          <w:iCs/>
          <w:color w:val="FF0000"/>
          <w:sz w:val="23"/>
          <w:szCs w:val="23"/>
        </w:rPr>
      </w:pPr>
    </w:p>
    <w:p w14:paraId="6DB253A9" w14:textId="6D406ADC" w:rsidR="007F64D5" w:rsidRDefault="007F64D5" w:rsidP="007F64D5">
      <w:pPr>
        <w:spacing w:line="360" w:lineRule="auto"/>
        <w:rPr>
          <w:rFonts w:asciiTheme="majorHAnsi" w:hAnsiTheme="majorHAnsi"/>
          <w:b/>
          <w:bCs/>
          <w:i/>
          <w:iCs/>
          <w:color w:val="FF0000"/>
          <w:sz w:val="23"/>
          <w:szCs w:val="23"/>
        </w:rPr>
      </w:pPr>
    </w:p>
    <w:p w14:paraId="5B506C7C" w14:textId="375EC6E9" w:rsidR="007F64D5" w:rsidRDefault="007F64D5" w:rsidP="007F64D5">
      <w:pPr>
        <w:spacing w:line="360" w:lineRule="auto"/>
        <w:rPr>
          <w:rFonts w:asciiTheme="majorHAnsi" w:hAnsiTheme="majorHAnsi"/>
          <w:b/>
          <w:bCs/>
          <w:i/>
          <w:iCs/>
          <w:color w:val="FF0000"/>
          <w:sz w:val="23"/>
          <w:szCs w:val="23"/>
        </w:rPr>
      </w:pPr>
    </w:p>
    <w:p w14:paraId="4A01A7C5" w14:textId="63B0B894" w:rsidR="007F64D5" w:rsidRDefault="00133FB0" w:rsidP="007F64D5">
      <w:pPr>
        <w:spacing w:line="360" w:lineRule="auto"/>
        <w:rPr>
          <w:rFonts w:asciiTheme="majorHAnsi" w:hAnsiTheme="majorHAnsi"/>
          <w:b/>
          <w:bCs/>
          <w:i/>
          <w:iCs/>
          <w:color w:val="FF0000"/>
          <w:sz w:val="23"/>
          <w:szCs w:val="23"/>
        </w:rPr>
      </w:pPr>
      <w:r>
        <w:rPr>
          <w:rFonts w:asciiTheme="majorHAnsi" w:hAnsiTheme="majorHAnsi"/>
          <w:b/>
          <w:bCs/>
          <w:i/>
          <w:iCs/>
          <w:noProof/>
          <w:color w:val="FF0000"/>
          <w:sz w:val="23"/>
          <w:szCs w:val="23"/>
        </w:rPr>
        <w:lastRenderedPageBreak/>
        <w:drawing>
          <wp:inline distT="0" distB="0" distL="0" distR="0" wp14:anchorId="4B0868CC" wp14:editId="60B6E65F">
            <wp:extent cx="6404610" cy="668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6404610" cy="6689725"/>
                    </a:xfrm>
                    <a:prstGeom prst="rect">
                      <a:avLst/>
                    </a:prstGeom>
                  </pic:spPr>
                </pic:pic>
              </a:graphicData>
            </a:graphic>
          </wp:inline>
        </w:drawing>
      </w:r>
    </w:p>
    <w:p w14:paraId="0DA5FF74" w14:textId="3445B805" w:rsidR="00133FB0" w:rsidRDefault="00133FB0" w:rsidP="007F64D5">
      <w:pPr>
        <w:spacing w:line="360" w:lineRule="auto"/>
        <w:rPr>
          <w:rFonts w:asciiTheme="majorHAnsi" w:hAnsiTheme="majorHAnsi"/>
          <w:b/>
          <w:bCs/>
          <w:i/>
          <w:iCs/>
          <w:color w:val="FF0000"/>
          <w:sz w:val="23"/>
          <w:szCs w:val="23"/>
        </w:rPr>
      </w:pPr>
    </w:p>
    <w:p w14:paraId="71B1581A" w14:textId="3B8DD7CE" w:rsidR="00133FB0" w:rsidRDefault="00133FB0" w:rsidP="007F64D5">
      <w:pPr>
        <w:spacing w:line="360" w:lineRule="auto"/>
        <w:rPr>
          <w:rFonts w:asciiTheme="majorHAnsi" w:hAnsiTheme="majorHAnsi"/>
          <w:b/>
          <w:bCs/>
          <w:i/>
          <w:iCs/>
          <w:color w:val="FF0000"/>
          <w:sz w:val="23"/>
          <w:szCs w:val="23"/>
        </w:rPr>
      </w:pPr>
    </w:p>
    <w:p w14:paraId="4B9CC523" w14:textId="5843BE9C" w:rsidR="00133FB0" w:rsidRDefault="00133FB0" w:rsidP="007F64D5">
      <w:pPr>
        <w:spacing w:line="360" w:lineRule="auto"/>
        <w:rPr>
          <w:rFonts w:asciiTheme="majorHAnsi" w:hAnsiTheme="majorHAnsi"/>
          <w:b/>
          <w:bCs/>
          <w:i/>
          <w:iCs/>
          <w:color w:val="FF0000"/>
          <w:sz w:val="23"/>
          <w:szCs w:val="23"/>
        </w:rPr>
      </w:pPr>
    </w:p>
    <w:p w14:paraId="39F439EB" w14:textId="72C48459" w:rsidR="00133FB0" w:rsidRPr="007F64D5" w:rsidRDefault="00133FB0" w:rsidP="007F64D5">
      <w:pPr>
        <w:spacing w:line="360" w:lineRule="auto"/>
        <w:rPr>
          <w:rFonts w:asciiTheme="majorHAnsi" w:hAnsiTheme="majorHAnsi"/>
          <w:b/>
          <w:bCs/>
          <w:i/>
          <w:iCs/>
          <w:color w:val="FF0000"/>
          <w:sz w:val="23"/>
          <w:szCs w:val="23"/>
        </w:rPr>
      </w:pPr>
      <w:r>
        <w:rPr>
          <w:rFonts w:asciiTheme="majorHAnsi" w:hAnsiTheme="majorHAnsi"/>
          <w:b/>
          <w:bCs/>
          <w:i/>
          <w:iCs/>
          <w:noProof/>
          <w:color w:val="FF0000"/>
          <w:sz w:val="23"/>
          <w:szCs w:val="23"/>
        </w:rPr>
        <w:lastRenderedPageBreak/>
        <w:drawing>
          <wp:inline distT="0" distB="0" distL="0" distR="0" wp14:anchorId="78164450" wp14:editId="5844DDCF">
            <wp:extent cx="6404610" cy="6532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extLst>
                        <a:ext uri="{28A0092B-C50C-407E-A947-70E740481C1C}">
                          <a14:useLocalDpi xmlns:a14="http://schemas.microsoft.com/office/drawing/2010/main" val="0"/>
                        </a:ext>
                      </a:extLst>
                    </a:blip>
                    <a:stretch>
                      <a:fillRect/>
                    </a:stretch>
                  </pic:blipFill>
                  <pic:spPr>
                    <a:xfrm>
                      <a:off x="0" y="0"/>
                      <a:ext cx="6404610" cy="6532880"/>
                    </a:xfrm>
                    <a:prstGeom prst="rect">
                      <a:avLst/>
                    </a:prstGeom>
                  </pic:spPr>
                </pic:pic>
              </a:graphicData>
            </a:graphic>
          </wp:inline>
        </w:drawing>
      </w:r>
    </w:p>
    <w:sectPr w:rsidR="00133FB0" w:rsidRPr="007F64D5" w:rsidSect="00AA1720">
      <w:headerReference w:type="default" r:id="rId32"/>
      <w:footerReference w:type="even" r:id="rId33"/>
      <w:footerReference w:type="default" r:id="rId34"/>
      <w:pgSz w:w="12240" w:h="15840" w:code="1"/>
      <w:pgMar w:top="1440" w:right="1077" w:bottom="1440" w:left="1077" w:header="578" w:footer="4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6013" w14:textId="77777777" w:rsidR="009A6310" w:rsidRDefault="009A6310">
      <w:pPr>
        <w:spacing w:after="0" w:line="240" w:lineRule="auto"/>
      </w:pPr>
      <w:r>
        <w:separator/>
      </w:r>
    </w:p>
  </w:endnote>
  <w:endnote w:type="continuationSeparator" w:id="0">
    <w:p w14:paraId="28F6C297" w14:textId="77777777" w:rsidR="009A6310" w:rsidRDefault="009A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A5F4" w14:textId="77777777" w:rsidR="00172D10" w:rsidRPr="00BB3252" w:rsidRDefault="00172D10">
    <w:pPr>
      <w:jc w:val="right"/>
    </w:pPr>
  </w:p>
  <w:p w14:paraId="5F617CAC" w14:textId="77777777" w:rsidR="00172D10" w:rsidRPr="00BB3252" w:rsidRDefault="001C62C8" w:rsidP="009823B0">
    <w:pPr>
      <w:jc w:val="right"/>
    </w:pPr>
    <w:r w:rsidRPr="00BB3252">
      <w:fldChar w:fldCharType="begin"/>
    </w:r>
    <w:r w:rsidRPr="00BB3252">
      <w:instrText xml:space="preserve"> PAGE   \* MERGEFORMAT </w:instrText>
    </w:r>
    <w:r w:rsidRPr="00BB3252">
      <w:fldChar w:fldCharType="separate"/>
    </w:r>
    <w:r w:rsidRPr="00BB3252">
      <w:rPr>
        <w:noProof/>
      </w:rPr>
      <w:t>2</w:t>
    </w:r>
    <w:r w:rsidRPr="00BB3252">
      <w:rPr>
        <w:noProof/>
      </w:rPr>
      <w:fldChar w:fldCharType="end"/>
    </w:r>
    <w:r w:rsidRPr="00BB3252">
      <w:t xml:space="preserve"> </w:t>
    </w:r>
    <w:r w:rsidRPr="00BB3252">
      <w:rPr>
        <w:color w:val="272063" w:themeColor="accent3"/>
      </w:rPr>
      <w:sym w:font="Wingdings 2" w:char="F097"/>
    </w:r>
  </w:p>
  <w:p w14:paraId="39F8B637" w14:textId="77777777" w:rsidR="00172D10" w:rsidRPr="00BB3252"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sz w:val="18"/>
        <w:szCs w:val="18"/>
      </w:rPr>
      <w:id w:val="1428151162"/>
      <w:docPartObj>
        <w:docPartGallery w:val="Page Numbers (Bottom of Page)"/>
        <w:docPartUnique/>
      </w:docPartObj>
    </w:sdtPr>
    <w:sdtEndPr>
      <w:rPr>
        <w:rFonts w:asciiTheme="minorHAnsi" w:hAnsiTheme="minorHAnsi" w:cstheme="minorBidi"/>
        <w:sz w:val="22"/>
        <w:szCs w:val="22"/>
      </w:rPr>
    </w:sdtEndPr>
    <w:sdtContent>
      <w:sdt>
        <w:sdtPr>
          <w:rPr>
            <w:rFonts w:ascii="Calibri" w:hAnsi="Calibri" w:cs="Calibri"/>
            <w:sz w:val="18"/>
            <w:szCs w:val="18"/>
          </w:rPr>
          <w:id w:val="-1705238520"/>
          <w:docPartObj>
            <w:docPartGallery w:val="Page Numbers (Top of Page)"/>
            <w:docPartUnique/>
          </w:docPartObj>
        </w:sdtPr>
        <w:sdtEndPr>
          <w:rPr>
            <w:rFonts w:asciiTheme="minorHAnsi" w:hAnsiTheme="minorHAnsi" w:cstheme="minorBidi"/>
            <w:sz w:val="22"/>
            <w:szCs w:val="22"/>
          </w:rPr>
        </w:sdtEndPr>
        <w:sdtContent>
          <w:p w14:paraId="5E6BCBFC" w14:textId="1A14C369" w:rsidR="00BB3252" w:rsidRDefault="002A548A" w:rsidP="00DC7F99">
            <w:pPr>
              <w:tabs>
                <w:tab w:val="left" w:pos="2140"/>
                <w:tab w:val="left" w:pos="8400"/>
              </w:tabs>
              <w:spacing w:line="0" w:lineRule="atLeast"/>
            </w:pPr>
            <w:r w:rsidRPr="002A548A">
              <w:rPr>
                <w:rFonts w:ascii="Calibri" w:hAnsi="Calibri" w:cs="Calibri"/>
                <w:sz w:val="18"/>
                <w:szCs w:val="18"/>
              </w:rPr>
              <w:t xml:space="preserve">Page </w:t>
            </w:r>
            <w:r w:rsidR="000D4B09" w:rsidRPr="000D4B09">
              <w:rPr>
                <w:rFonts w:ascii="Calibri" w:hAnsi="Calibri" w:cs="Calibri"/>
                <w:sz w:val="18"/>
                <w:szCs w:val="18"/>
              </w:rPr>
              <w:fldChar w:fldCharType="begin"/>
            </w:r>
            <w:r w:rsidR="000D4B09" w:rsidRPr="000D4B09">
              <w:rPr>
                <w:rFonts w:ascii="Calibri" w:hAnsi="Calibri" w:cs="Calibri"/>
                <w:sz w:val="18"/>
                <w:szCs w:val="18"/>
              </w:rPr>
              <w:instrText xml:space="preserve"> PAGE   \* MERGEFORMAT </w:instrText>
            </w:r>
            <w:r w:rsidR="000D4B09" w:rsidRPr="000D4B09">
              <w:rPr>
                <w:rFonts w:ascii="Calibri" w:hAnsi="Calibri" w:cs="Calibri"/>
                <w:sz w:val="18"/>
                <w:szCs w:val="18"/>
              </w:rPr>
              <w:fldChar w:fldCharType="separate"/>
            </w:r>
            <w:r w:rsidR="000D4B09" w:rsidRPr="000D4B09">
              <w:rPr>
                <w:rFonts w:ascii="Calibri" w:hAnsi="Calibri" w:cs="Calibri"/>
                <w:noProof/>
                <w:sz w:val="18"/>
                <w:szCs w:val="18"/>
              </w:rPr>
              <w:t>1</w:t>
            </w:r>
            <w:r w:rsidR="000D4B09" w:rsidRPr="000D4B09">
              <w:rPr>
                <w:rFonts w:ascii="Calibri" w:hAnsi="Calibri" w:cs="Calibri"/>
                <w:noProof/>
                <w:sz w:val="18"/>
                <w:szCs w:val="18"/>
              </w:rPr>
              <w:fldChar w:fldCharType="end"/>
            </w:r>
            <w:r w:rsidRPr="002A548A">
              <w:rPr>
                <w:rFonts w:ascii="Calibri" w:hAnsi="Calibri" w:cs="Calibri"/>
                <w:sz w:val="18"/>
                <w:szCs w:val="18"/>
              </w:rPr>
              <w:t xml:space="preserve"> of 1</w:t>
            </w:r>
            <w:r w:rsidR="00CA50D5">
              <w:rPr>
                <w:rFonts w:ascii="Calibri" w:hAnsi="Calibri" w:cs="Calibri"/>
                <w:sz w:val="18"/>
                <w:szCs w:val="18"/>
              </w:rPr>
              <w:t>7</w:t>
            </w:r>
            <w:r w:rsidR="004E3854">
              <w:rPr>
                <w:rFonts w:ascii="Calibri" w:hAnsi="Calibri" w:cs="Calibri"/>
                <w:sz w:val="18"/>
                <w:szCs w:val="18"/>
              </w:rPr>
              <w:tab/>
            </w:r>
          </w:p>
        </w:sdtContent>
      </w:sdt>
    </w:sdtContent>
  </w:sdt>
  <w:p w14:paraId="687D702A" w14:textId="6E7262C2" w:rsidR="00172D10" w:rsidRDefault="00172D10" w:rsidP="005D351E">
    <w:pPr>
      <w:tabs>
        <w:tab w:val="left" w:pos="3405"/>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4E6A" w14:textId="77777777" w:rsidR="009A6310" w:rsidRDefault="009A6310">
      <w:pPr>
        <w:spacing w:after="0" w:line="240" w:lineRule="auto"/>
      </w:pPr>
      <w:r>
        <w:separator/>
      </w:r>
    </w:p>
  </w:footnote>
  <w:footnote w:type="continuationSeparator" w:id="0">
    <w:p w14:paraId="313FDA5B" w14:textId="77777777" w:rsidR="009A6310" w:rsidRDefault="009A6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7B53" w14:textId="34C76E91" w:rsidR="00301619" w:rsidRPr="00301619" w:rsidRDefault="00301619" w:rsidP="00301619">
    <w:pPr>
      <w:jc w:val="center"/>
      <w:rPr>
        <w:b/>
        <w:color w:val="F3642C" w:themeColor="text2"/>
      </w:rPr>
    </w:pPr>
    <w:r w:rsidRPr="00301619">
      <w:rPr>
        <w:b/>
        <w:color w:val="3F1D5A" w:themeColor="accent1"/>
      </w:rPr>
      <w:t xml:space="preserve"> </w:t>
    </w:r>
    <w:r w:rsidR="00545B7A">
      <w:rPr>
        <w:b/>
        <w:color w:val="3F1D5A" w:themeColor="accent1"/>
      </w:rPr>
      <w:t>Pen-</w:t>
    </w:r>
    <w:r w:rsidRPr="00301619">
      <w:rPr>
        <w:b/>
        <w:color w:val="3F1D5A" w:themeColor="accent1"/>
      </w:rPr>
      <w:t>Test Report |</w:t>
    </w:r>
    <w:r w:rsidR="00545B7A">
      <w:t xml:space="preserve"> </w:t>
    </w:r>
    <w:hyperlink r:id="rId1" w:history="1">
      <w:r w:rsidR="00133FB0" w:rsidRPr="00133FB0">
        <w:rPr>
          <w:rStyle w:val="Hyperlink"/>
          <w:rFonts w:cs="Segoe UI"/>
          <w:sz w:val="23"/>
          <w:szCs w:val="23"/>
          <w:shd w:val="clear" w:color="auto" w:fill="FFFFFF"/>
        </w:rPr>
        <w:t>https://www.bitgo.com/</w:t>
      </w:r>
    </w:hyperlink>
    <w:r>
      <w:rPr>
        <w:b/>
        <w:color w:val="3F1D5A" w:themeColor="accent1"/>
      </w:rPr>
      <w:br/>
      <w:t>___________________________________________________________________________________________</w:t>
    </w:r>
  </w:p>
  <w:p w14:paraId="20BCCE0F" w14:textId="77777777" w:rsidR="00301619" w:rsidRPr="00BB3252" w:rsidRDefault="00301619">
    <w:pPr>
      <w:jc w:val="center"/>
      <w:rPr>
        <w:rFonts w:ascii="Calibri" w:hAnsi="Calibri" w:cs="Calibri"/>
        <w:color w:val="F3642C" w:themeColor="text2"/>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48D"/>
    <w:multiLevelType w:val="hybridMultilevel"/>
    <w:tmpl w:val="31643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02D58"/>
    <w:multiLevelType w:val="hybridMultilevel"/>
    <w:tmpl w:val="5F9A2A52"/>
    <w:lvl w:ilvl="0" w:tplc="129AE84E">
      <w:start w:val="1"/>
      <w:numFmt w:val="decimal"/>
      <w:lvlText w:val="%1."/>
      <w:lvlJc w:val="left"/>
      <w:pPr>
        <w:ind w:left="720" w:hanging="360"/>
      </w:pPr>
      <w:rPr>
        <w:i w:val="0"/>
        <w:i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B01E7B"/>
    <w:multiLevelType w:val="multilevel"/>
    <w:tmpl w:val="3F40E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048F"/>
    <w:multiLevelType w:val="hybridMultilevel"/>
    <w:tmpl w:val="0C5EC958"/>
    <w:lvl w:ilvl="0" w:tplc="60DC463E">
      <w:start w:val="1"/>
      <w:numFmt w:val="decimal"/>
      <w:lvlText w:val="%1."/>
      <w:lvlJc w:val="left"/>
      <w:pPr>
        <w:ind w:left="360" w:hanging="360"/>
      </w:pPr>
      <w:rPr>
        <w:rFonts w:hint="default"/>
        <w:b/>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F60C84"/>
    <w:multiLevelType w:val="hybridMultilevel"/>
    <w:tmpl w:val="4D786DD4"/>
    <w:lvl w:ilvl="0" w:tplc="129AE84E">
      <w:start w:val="1"/>
      <w:numFmt w:val="decimal"/>
      <w:lvlText w:val="%1."/>
      <w:lvlJc w:val="left"/>
      <w:pPr>
        <w:ind w:left="720" w:hanging="360"/>
      </w:pPr>
      <w:rPr>
        <w:i w:val="0"/>
        <w:i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B3485"/>
    <w:multiLevelType w:val="hybridMultilevel"/>
    <w:tmpl w:val="B2AE4C1C"/>
    <w:lvl w:ilvl="0" w:tplc="25CC81C6">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4A60E9"/>
    <w:multiLevelType w:val="hybridMultilevel"/>
    <w:tmpl w:val="D46E2844"/>
    <w:lvl w:ilvl="0" w:tplc="59068E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140148"/>
    <w:multiLevelType w:val="hybridMultilevel"/>
    <w:tmpl w:val="AFAA871C"/>
    <w:lvl w:ilvl="0" w:tplc="D7A0A626">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7519CF"/>
    <w:multiLevelType w:val="hybridMultilevel"/>
    <w:tmpl w:val="91920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AA07B7"/>
    <w:multiLevelType w:val="hybridMultilevel"/>
    <w:tmpl w:val="726AA736"/>
    <w:lvl w:ilvl="0" w:tplc="129AE84E">
      <w:start w:val="1"/>
      <w:numFmt w:val="decimal"/>
      <w:lvlText w:val="%1."/>
      <w:lvlJc w:val="left"/>
      <w:pPr>
        <w:ind w:left="720" w:hanging="360"/>
      </w:pPr>
      <w:rPr>
        <w:i w:val="0"/>
        <w:i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833646"/>
    <w:multiLevelType w:val="hybridMultilevel"/>
    <w:tmpl w:val="C2863F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C641C7"/>
    <w:multiLevelType w:val="hybridMultilevel"/>
    <w:tmpl w:val="3C68AF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E7B2ED4"/>
    <w:multiLevelType w:val="hybridMultilevel"/>
    <w:tmpl w:val="75AA6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380D4B"/>
    <w:multiLevelType w:val="hybridMultilevel"/>
    <w:tmpl w:val="4F5852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DC4177C"/>
    <w:multiLevelType w:val="hybridMultilevel"/>
    <w:tmpl w:val="F85A22A2"/>
    <w:lvl w:ilvl="0" w:tplc="371451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A628D9"/>
    <w:multiLevelType w:val="hybridMultilevel"/>
    <w:tmpl w:val="8F2E4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F0613"/>
    <w:multiLevelType w:val="hybridMultilevel"/>
    <w:tmpl w:val="D3761388"/>
    <w:lvl w:ilvl="0" w:tplc="FBDE0562">
      <w:start w:val="1"/>
      <w:numFmt w:val="decimal"/>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9FD17BE"/>
    <w:multiLevelType w:val="hybridMultilevel"/>
    <w:tmpl w:val="13B2EB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5732EA"/>
    <w:multiLevelType w:val="hybridMultilevel"/>
    <w:tmpl w:val="12A49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500CD2"/>
    <w:multiLevelType w:val="hybridMultilevel"/>
    <w:tmpl w:val="1A94E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B60CF2"/>
    <w:multiLevelType w:val="hybridMultilevel"/>
    <w:tmpl w:val="75AA6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DC708F"/>
    <w:multiLevelType w:val="hybridMultilevel"/>
    <w:tmpl w:val="91920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BD4E0E"/>
    <w:multiLevelType w:val="multilevel"/>
    <w:tmpl w:val="EA10F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color w:val="F3642C" w:themeColor="text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21346"/>
    <w:multiLevelType w:val="hybridMultilevel"/>
    <w:tmpl w:val="2736CFD6"/>
    <w:lvl w:ilvl="0" w:tplc="F6B2D2E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6F3A21"/>
    <w:multiLevelType w:val="hybridMultilevel"/>
    <w:tmpl w:val="60C0220E"/>
    <w:lvl w:ilvl="0" w:tplc="D9AEA2E0">
      <w:start w:val="1"/>
      <w:numFmt w:val="decimal"/>
      <w:lvlText w:val="%1."/>
      <w:lvlJc w:val="left"/>
      <w:pPr>
        <w:ind w:left="360" w:hanging="360"/>
      </w:pPr>
      <w:rPr>
        <w:b/>
        <w:bCs/>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40A7F54"/>
    <w:multiLevelType w:val="hybridMultilevel"/>
    <w:tmpl w:val="73D8B464"/>
    <w:lvl w:ilvl="0" w:tplc="E6C2209C">
      <w:start w:val="1"/>
      <w:numFmt w:val="decimal"/>
      <w:lvlText w:val="%1."/>
      <w:lvlJc w:val="left"/>
      <w:pPr>
        <w:ind w:left="360" w:hanging="360"/>
      </w:pPr>
      <w:rPr>
        <w:rFonts w:asciiTheme="minorHAnsi" w:eastAsiaTheme="minorHAnsi" w:hAnsiTheme="minorHAnsi" w:hint="default"/>
        <w:b/>
        <w:bCs/>
        <w:color w:val="000000" w:themeColor="text1"/>
        <w:sz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45202396">
    <w:abstractNumId w:val="17"/>
  </w:num>
  <w:num w:numId="2" w16cid:durableId="249315871">
    <w:abstractNumId w:val="10"/>
  </w:num>
  <w:num w:numId="3" w16cid:durableId="1876234178">
    <w:abstractNumId w:val="23"/>
  </w:num>
  <w:num w:numId="4" w16cid:durableId="353730454">
    <w:abstractNumId w:val="5"/>
  </w:num>
  <w:num w:numId="5" w16cid:durableId="1777865016">
    <w:abstractNumId w:val="20"/>
  </w:num>
  <w:num w:numId="6" w16cid:durableId="795563803">
    <w:abstractNumId w:val="7"/>
  </w:num>
  <w:num w:numId="7" w16cid:durableId="611089616">
    <w:abstractNumId w:val="12"/>
  </w:num>
  <w:num w:numId="8" w16cid:durableId="820268936">
    <w:abstractNumId w:val="18"/>
  </w:num>
  <w:num w:numId="9" w16cid:durableId="1610048656">
    <w:abstractNumId w:val="24"/>
  </w:num>
  <w:num w:numId="10" w16cid:durableId="1359157492">
    <w:abstractNumId w:val="4"/>
  </w:num>
  <w:num w:numId="11" w16cid:durableId="1217820203">
    <w:abstractNumId w:val="11"/>
  </w:num>
  <w:num w:numId="12" w16cid:durableId="1736735494">
    <w:abstractNumId w:val="13"/>
  </w:num>
  <w:num w:numId="13" w16cid:durableId="620433">
    <w:abstractNumId w:val="3"/>
  </w:num>
  <w:num w:numId="14" w16cid:durableId="784815999">
    <w:abstractNumId w:val="25"/>
  </w:num>
  <w:num w:numId="15" w16cid:durableId="435755922">
    <w:abstractNumId w:val="1"/>
  </w:num>
  <w:num w:numId="16" w16cid:durableId="1470052755">
    <w:abstractNumId w:val="9"/>
  </w:num>
  <w:num w:numId="17" w16cid:durableId="466629097">
    <w:abstractNumId w:val="22"/>
  </w:num>
  <w:num w:numId="18" w16cid:durableId="427966577">
    <w:abstractNumId w:val="0"/>
  </w:num>
  <w:num w:numId="19" w16cid:durableId="2040663731">
    <w:abstractNumId w:val="2"/>
  </w:num>
  <w:num w:numId="20" w16cid:durableId="1184435789">
    <w:abstractNumId w:val="19"/>
  </w:num>
  <w:num w:numId="21" w16cid:durableId="2052880234">
    <w:abstractNumId w:val="16"/>
  </w:num>
  <w:num w:numId="22" w16cid:durableId="673456991">
    <w:abstractNumId w:val="14"/>
  </w:num>
  <w:num w:numId="23" w16cid:durableId="1405762271">
    <w:abstractNumId w:val="6"/>
  </w:num>
  <w:num w:numId="24" w16cid:durableId="1400860891">
    <w:abstractNumId w:val="15"/>
  </w:num>
  <w:num w:numId="25" w16cid:durableId="1201937216">
    <w:abstractNumId w:val="8"/>
  </w:num>
  <w:num w:numId="26" w16cid:durableId="166107770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2MDMxNjU3MjGyNDBU0lEKTi0uzszPAykwqgUAZPJe1ywAAAA="/>
  </w:docVars>
  <w:rsids>
    <w:rsidRoot w:val="00D0336B"/>
    <w:rsid w:val="00001DB1"/>
    <w:rsid w:val="0000352C"/>
    <w:rsid w:val="00005EEB"/>
    <w:rsid w:val="00006C9B"/>
    <w:rsid w:val="0000718C"/>
    <w:rsid w:val="00016353"/>
    <w:rsid w:val="000177AD"/>
    <w:rsid w:val="0002147B"/>
    <w:rsid w:val="00021AE8"/>
    <w:rsid w:val="00024950"/>
    <w:rsid w:val="00024BF5"/>
    <w:rsid w:val="00026878"/>
    <w:rsid w:val="00040E5F"/>
    <w:rsid w:val="00042102"/>
    <w:rsid w:val="00047B53"/>
    <w:rsid w:val="0005228B"/>
    <w:rsid w:val="000539E4"/>
    <w:rsid w:val="00053E6B"/>
    <w:rsid w:val="00064F20"/>
    <w:rsid w:val="00065762"/>
    <w:rsid w:val="0007143A"/>
    <w:rsid w:val="00072509"/>
    <w:rsid w:val="00077011"/>
    <w:rsid w:val="00081524"/>
    <w:rsid w:val="00083D6E"/>
    <w:rsid w:val="00085D4E"/>
    <w:rsid w:val="0008645E"/>
    <w:rsid w:val="00086E93"/>
    <w:rsid w:val="00087841"/>
    <w:rsid w:val="00087D06"/>
    <w:rsid w:val="0009139F"/>
    <w:rsid w:val="00094C12"/>
    <w:rsid w:val="000A4245"/>
    <w:rsid w:val="000A668E"/>
    <w:rsid w:val="000A75D5"/>
    <w:rsid w:val="000A7CB1"/>
    <w:rsid w:val="000B1EC7"/>
    <w:rsid w:val="000B694F"/>
    <w:rsid w:val="000B6EEC"/>
    <w:rsid w:val="000C02EA"/>
    <w:rsid w:val="000C04EB"/>
    <w:rsid w:val="000C2CCE"/>
    <w:rsid w:val="000C7547"/>
    <w:rsid w:val="000D3B6D"/>
    <w:rsid w:val="000D4B09"/>
    <w:rsid w:val="000D744F"/>
    <w:rsid w:val="000E299F"/>
    <w:rsid w:val="000E2B08"/>
    <w:rsid w:val="000F04A0"/>
    <w:rsid w:val="000F1A35"/>
    <w:rsid w:val="000F352D"/>
    <w:rsid w:val="000F4956"/>
    <w:rsid w:val="000F69FA"/>
    <w:rsid w:val="00100D81"/>
    <w:rsid w:val="00101624"/>
    <w:rsid w:val="0010426D"/>
    <w:rsid w:val="00104BF7"/>
    <w:rsid w:val="001063DF"/>
    <w:rsid w:val="0011030C"/>
    <w:rsid w:val="00111DA6"/>
    <w:rsid w:val="00123D5A"/>
    <w:rsid w:val="00124C16"/>
    <w:rsid w:val="00125837"/>
    <w:rsid w:val="00125B2A"/>
    <w:rsid w:val="00127171"/>
    <w:rsid w:val="00133FB0"/>
    <w:rsid w:val="0013614B"/>
    <w:rsid w:val="0014266E"/>
    <w:rsid w:val="00145646"/>
    <w:rsid w:val="00145A81"/>
    <w:rsid w:val="00145E53"/>
    <w:rsid w:val="0015142B"/>
    <w:rsid w:val="0015196C"/>
    <w:rsid w:val="001526A7"/>
    <w:rsid w:val="00153903"/>
    <w:rsid w:val="00155C7C"/>
    <w:rsid w:val="00156843"/>
    <w:rsid w:val="00157504"/>
    <w:rsid w:val="001633A4"/>
    <w:rsid w:val="00163542"/>
    <w:rsid w:val="00164C24"/>
    <w:rsid w:val="00165F7B"/>
    <w:rsid w:val="00172C77"/>
    <w:rsid w:val="00172D10"/>
    <w:rsid w:val="00176367"/>
    <w:rsid w:val="001813EC"/>
    <w:rsid w:val="00182F0E"/>
    <w:rsid w:val="00184308"/>
    <w:rsid w:val="001855E7"/>
    <w:rsid w:val="001875A8"/>
    <w:rsid w:val="00191131"/>
    <w:rsid w:val="001911D8"/>
    <w:rsid w:val="00191476"/>
    <w:rsid w:val="001915F5"/>
    <w:rsid w:val="00194DB4"/>
    <w:rsid w:val="001957B5"/>
    <w:rsid w:val="001A076E"/>
    <w:rsid w:val="001A0880"/>
    <w:rsid w:val="001A2155"/>
    <w:rsid w:val="001A3D47"/>
    <w:rsid w:val="001A4566"/>
    <w:rsid w:val="001A67AF"/>
    <w:rsid w:val="001B077B"/>
    <w:rsid w:val="001B3174"/>
    <w:rsid w:val="001B3779"/>
    <w:rsid w:val="001B4328"/>
    <w:rsid w:val="001C0FE5"/>
    <w:rsid w:val="001C1C8D"/>
    <w:rsid w:val="001C286A"/>
    <w:rsid w:val="001C3EE6"/>
    <w:rsid w:val="001C48D2"/>
    <w:rsid w:val="001C62C8"/>
    <w:rsid w:val="001C7A08"/>
    <w:rsid w:val="001D519B"/>
    <w:rsid w:val="001D755F"/>
    <w:rsid w:val="001E4A8A"/>
    <w:rsid w:val="001E5E40"/>
    <w:rsid w:val="001F190C"/>
    <w:rsid w:val="001F22F8"/>
    <w:rsid w:val="001F25B5"/>
    <w:rsid w:val="001F3A44"/>
    <w:rsid w:val="001F408A"/>
    <w:rsid w:val="001F60E1"/>
    <w:rsid w:val="001F62F3"/>
    <w:rsid w:val="001F7372"/>
    <w:rsid w:val="00201BB9"/>
    <w:rsid w:val="00202707"/>
    <w:rsid w:val="0020508A"/>
    <w:rsid w:val="0020798B"/>
    <w:rsid w:val="002120EC"/>
    <w:rsid w:val="0021668A"/>
    <w:rsid w:val="00217418"/>
    <w:rsid w:val="00226892"/>
    <w:rsid w:val="00227EF6"/>
    <w:rsid w:val="00231C1C"/>
    <w:rsid w:val="002335BA"/>
    <w:rsid w:val="00236872"/>
    <w:rsid w:val="00237669"/>
    <w:rsid w:val="002401A0"/>
    <w:rsid w:val="00243A8E"/>
    <w:rsid w:val="00243F5B"/>
    <w:rsid w:val="00244024"/>
    <w:rsid w:val="00244433"/>
    <w:rsid w:val="002460E4"/>
    <w:rsid w:val="00251D24"/>
    <w:rsid w:val="002525BE"/>
    <w:rsid w:val="00253635"/>
    <w:rsid w:val="0025548A"/>
    <w:rsid w:val="002574AF"/>
    <w:rsid w:val="00260D67"/>
    <w:rsid w:val="00260E5B"/>
    <w:rsid w:val="00262C8D"/>
    <w:rsid w:val="00263495"/>
    <w:rsid w:val="00264FA5"/>
    <w:rsid w:val="00274104"/>
    <w:rsid w:val="002773C9"/>
    <w:rsid w:val="0028042A"/>
    <w:rsid w:val="00282EED"/>
    <w:rsid w:val="00284378"/>
    <w:rsid w:val="002873FD"/>
    <w:rsid w:val="0029490E"/>
    <w:rsid w:val="00296C2F"/>
    <w:rsid w:val="002A0B4E"/>
    <w:rsid w:val="002A1C79"/>
    <w:rsid w:val="002A28EC"/>
    <w:rsid w:val="002A2D16"/>
    <w:rsid w:val="002A2E02"/>
    <w:rsid w:val="002A548A"/>
    <w:rsid w:val="002A55C7"/>
    <w:rsid w:val="002B0067"/>
    <w:rsid w:val="002B0B94"/>
    <w:rsid w:val="002B1554"/>
    <w:rsid w:val="002B1FA4"/>
    <w:rsid w:val="002B461E"/>
    <w:rsid w:val="002B657C"/>
    <w:rsid w:val="002C0015"/>
    <w:rsid w:val="002C04FA"/>
    <w:rsid w:val="002C134A"/>
    <w:rsid w:val="002C20D4"/>
    <w:rsid w:val="002C748F"/>
    <w:rsid w:val="002C7C87"/>
    <w:rsid w:val="002D2A55"/>
    <w:rsid w:val="002D47FB"/>
    <w:rsid w:val="002D616C"/>
    <w:rsid w:val="002D6CC0"/>
    <w:rsid w:val="002E0D88"/>
    <w:rsid w:val="002F0E9E"/>
    <w:rsid w:val="002F10A2"/>
    <w:rsid w:val="002F1496"/>
    <w:rsid w:val="002F2CB7"/>
    <w:rsid w:val="002F3694"/>
    <w:rsid w:val="002F4EC0"/>
    <w:rsid w:val="002F5A17"/>
    <w:rsid w:val="002F7767"/>
    <w:rsid w:val="003010CD"/>
    <w:rsid w:val="00301619"/>
    <w:rsid w:val="00306606"/>
    <w:rsid w:val="00312D79"/>
    <w:rsid w:val="00312F8B"/>
    <w:rsid w:val="00316E94"/>
    <w:rsid w:val="00322295"/>
    <w:rsid w:val="00322A64"/>
    <w:rsid w:val="00323258"/>
    <w:rsid w:val="00324829"/>
    <w:rsid w:val="00325788"/>
    <w:rsid w:val="003313A4"/>
    <w:rsid w:val="00332CF6"/>
    <w:rsid w:val="00333A7D"/>
    <w:rsid w:val="003348BF"/>
    <w:rsid w:val="003348CF"/>
    <w:rsid w:val="003423A7"/>
    <w:rsid w:val="0034634A"/>
    <w:rsid w:val="003466C6"/>
    <w:rsid w:val="00347B0F"/>
    <w:rsid w:val="00355D0F"/>
    <w:rsid w:val="00357933"/>
    <w:rsid w:val="003648AF"/>
    <w:rsid w:val="00366BDA"/>
    <w:rsid w:val="0036778C"/>
    <w:rsid w:val="00370D47"/>
    <w:rsid w:val="00372975"/>
    <w:rsid w:val="00373436"/>
    <w:rsid w:val="00374ABC"/>
    <w:rsid w:val="00374C02"/>
    <w:rsid w:val="0037692E"/>
    <w:rsid w:val="00377A2C"/>
    <w:rsid w:val="00380CAC"/>
    <w:rsid w:val="00382B9C"/>
    <w:rsid w:val="003842C4"/>
    <w:rsid w:val="003843C3"/>
    <w:rsid w:val="00385AE7"/>
    <w:rsid w:val="00390481"/>
    <w:rsid w:val="00391AFF"/>
    <w:rsid w:val="00395536"/>
    <w:rsid w:val="0039576C"/>
    <w:rsid w:val="0039587D"/>
    <w:rsid w:val="00396DF5"/>
    <w:rsid w:val="00397741"/>
    <w:rsid w:val="003A07F3"/>
    <w:rsid w:val="003A2493"/>
    <w:rsid w:val="003A650B"/>
    <w:rsid w:val="003A6CA6"/>
    <w:rsid w:val="003A7697"/>
    <w:rsid w:val="003B5894"/>
    <w:rsid w:val="003B7364"/>
    <w:rsid w:val="003B7F5F"/>
    <w:rsid w:val="003C1B27"/>
    <w:rsid w:val="003C432F"/>
    <w:rsid w:val="003C56AA"/>
    <w:rsid w:val="003C5BE7"/>
    <w:rsid w:val="003C72F8"/>
    <w:rsid w:val="003C781C"/>
    <w:rsid w:val="003D02D2"/>
    <w:rsid w:val="003D0B8B"/>
    <w:rsid w:val="003D2462"/>
    <w:rsid w:val="003D31CE"/>
    <w:rsid w:val="003D7277"/>
    <w:rsid w:val="003D7D12"/>
    <w:rsid w:val="003E1B64"/>
    <w:rsid w:val="003F666D"/>
    <w:rsid w:val="003F684F"/>
    <w:rsid w:val="00400975"/>
    <w:rsid w:val="0040257B"/>
    <w:rsid w:val="00404AB0"/>
    <w:rsid w:val="00407A6A"/>
    <w:rsid w:val="00410E63"/>
    <w:rsid w:val="004138C6"/>
    <w:rsid w:val="00416313"/>
    <w:rsid w:val="00420BFD"/>
    <w:rsid w:val="00421530"/>
    <w:rsid w:val="00421B2E"/>
    <w:rsid w:val="00426F60"/>
    <w:rsid w:val="00427C5B"/>
    <w:rsid w:val="00431ED3"/>
    <w:rsid w:val="00432D8D"/>
    <w:rsid w:val="00434BCE"/>
    <w:rsid w:val="0044135C"/>
    <w:rsid w:val="00445F64"/>
    <w:rsid w:val="004477F7"/>
    <w:rsid w:val="00450735"/>
    <w:rsid w:val="004534A3"/>
    <w:rsid w:val="0045701E"/>
    <w:rsid w:val="00457A9D"/>
    <w:rsid w:val="004619D8"/>
    <w:rsid w:val="00463797"/>
    <w:rsid w:val="0046609C"/>
    <w:rsid w:val="00467CC9"/>
    <w:rsid w:val="00477B0E"/>
    <w:rsid w:val="00480CB8"/>
    <w:rsid w:val="004810BF"/>
    <w:rsid w:val="004870D2"/>
    <w:rsid w:val="00490FE5"/>
    <w:rsid w:val="00497F57"/>
    <w:rsid w:val="004A3C80"/>
    <w:rsid w:val="004A59F8"/>
    <w:rsid w:val="004B0CE5"/>
    <w:rsid w:val="004B1A2D"/>
    <w:rsid w:val="004B212F"/>
    <w:rsid w:val="004B2BCA"/>
    <w:rsid w:val="004B3923"/>
    <w:rsid w:val="004B58F6"/>
    <w:rsid w:val="004B5D3F"/>
    <w:rsid w:val="004C02AF"/>
    <w:rsid w:val="004C2977"/>
    <w:rsid w:val="004C3323"/>
    <w:rsid w:val="004C44B8"/>
    <w:rsid w:val="004C5004"/>
    <w:rsid w:val="004C525D"/>
    <w:rsid w:val="004C7FD3"/>
    <w:rsid w:val="004D0E3A"/>
    <w:rsid w:val="004D0E93"/>
    <w:rsid w:val="004D15BD"/>
    <w:rsid w:val="004D2AF5"/>
    <w:rsid w:val="004D3695"/>
    <w:rsid w:val="004D52DA"/>
    <w:rsid w:val="004E02CA"/>
    <w:rsid w:val="004E0485"/>
    <w:rsid w:val="004E05B3"/>
    <w:rsid w:val="004E3854"/>
    <w:rsid w:val="004E4D66"/>
    <w:rsid w:val="004E557B"/>
    <w:rsid w:val="004E6909"/>
    <w:rsid w:val="004F1DE5"/>
    <w:rsid w:val="004F30C2"/>
    <w:rsid w:val="004F3B81"/>
    <w:rsid w:val="004F53E9"/>
    <w:rsid w:val="004F5651"/>
    <w:rsid w:val="00501D8C"/>
    <w:rsid w:val="00505985"/>
    <w:rsid w:val="005131DF"/>
    <w:rsid w:val="00516A5F"/>
    <w:rsid w:val="005207D9"/>
    <w:rsid w:val="00521A40"/>
    <w:rsid w:val="00522350"/>
    <w:rsid w:val="00523879"/>
    <w:rsid w:val="00527770"/>
    <w:rsid w:val="00531B68"/>
    <w:rsid w:val="00533CD2"/>
    <w:rsid w:val="005360F5"/>
    <w:rsid w:val="00545B7A"/>
    <w:rsid w:val="00550840"/>
    <w:rsid w:val="00553551"/>
    <w:rsid w:val="005552D1"/>
    <w:rsid w:val="00556C40"/>
    <w:rsid w:val="005601FB"/>
    <w:rsid w:val="00560BF3"/>
    <w:rsid w:val="00563297"/>
    <w:rsid w:val="005632F7"/>
    <w:rsid w:val="00563C4D"/>
    <w:rsid w:val="0056670D"/>
    <w:rsid w:val="00571B57"/>
    <w:rsid w:val="0057472A"/>
    <w:rsid w:val="00574C3F"/>
    <w:rsid w:val="00575A7A"/>
    <w:rsid w:val="005807C6"/>
    <w:rsid w:val="0058678D"/>
    <w:rsid w:val="00586B4F"/>
    <w:rsid w:val="00591D3A"/>
    <w:rsid w:val="0059201B"/>
    <w:rsid w:val="00593286"/>
    <w:rsid w:val="00595603"/>
    <w:rsid w:val="0059567D"/>
    <w:rsid w:val="005A0662"/>
    <w:rsid w:val="005A1DB9"/>
    <w:rsid w:val="005A239C"/>
    <w:rsid w:val="005A5992"/>
    <w:rsid w:val="005A609F"/>
    <w:rsid w:val="005A7D01"/>
    <w:rsid w:val="005B3D70"/>
    <w:rsid w:val="005C56F7"/>
    <w:rsid w:val="005C602E"/>
    <w:rsid w:val="005C62E7"/>
    <w:rsid w:val="005D0EF1"/>
    <w:rsid w:val="005D120C"/>
    <w:rsid w:val="005D17A1"/>
    <w:rsid w:val="005D26B5"/>
    <w:rsid w:val="005D2EDA"/>
    <w:rsid w:val="005D351E"/>
    <w:rsid w:val="005D72E8"/>
    <w:rsid w:val="005E2528"/>
    <w:rsid w:val="005E5AA6"/>
    <w:rsid w:val="005E7BA5"/>
    <w:rsid w:val="005E7BF2"/>
    <w:rsid w:val="005F5284"/>
    <w:rsid w:val="00603A91"/>
    <w:rsid w:val="0062051C"/>
    <w:rsid w:val="0062711C"/>
    <w:rsid w:val="00636232"/>
    <w:rsid w:val="00636C66"/>
    <w:rsid w:val="00642780"/>
    <w:rsid w:val="00652309"/>
    <w:rsid w:val="00652C59"/>
    <w:rsid w:val="006531C1"/>
    <w:rsid w:val="00654436"/>
    <w:rsid w:val="00661278"/>
    <w:rsid w:val="0066240A"/>
    <w:rsid w:val="00666474"/>
    <w:rsid w:val="00667003"/>
    <w:rsid w:val="00672377"/>
    <w:rsid w:val="00672A20"/>
    <w:rsid w:val="006765D9"/>
    <w:rsid w:val="00676E8B"/>
    <w:rsid w:val="006819AB"/>
    <w:rsid w:val="00684C45"/>
    <w:rsid w:val="00685A18"/>
    <w:rsid w:val="00690806"/>
    <w:rsid w:val="006911CB"/>
    <w:rsid w:val="006958A4"/>
    <w:rsid w:val="006958B0"/>
    <w:rsid w:val="00696AD4"/>
    <w:rsid w:val="006A77E3"/>
    <w:rsid w:val="006B22B5"/>
    <w:rsid w:val="006B2A13"/>
    <w:rsid w:val="006B2F21"/>
    <w:rsid w:val="006B5DEA"/>
    <w:rsid w:val="006B7015"/>
    <w:rsid w:val="006C67EC"/>
    <w:rsid w:val="006D0B90"/>
    <w:rsid w:val="006D546C"/>
    <w:rsid w:val="006D5A5B"/>
    <w:rsid w:val="006D7194"/>
    <w:rsid w:val="006E306B"/>
    <w:rsid w:val="006E42B2"/>
    <w:rsid w:val="006F1EC0"/>
    <w:rsid w:val="006F511A"/>
    <w:rsid w:val="006F6C3A"/>
    <w:rsid w:val="00703A13"/>
    <w:rsid w:val="00704FAC"/>
    <w:rsid w:val="007056B8"/>
    <w:rsid w:val="007072CB"/>
    <w:rsid w:val="00707C1F"/>
    <w:rsid w:val="00711154"/>
    <w:rsid w:val="0071580C"/>
    <w:rsid w:val="00726842"/>
    <w:rsid w:val="00727281"/>
    <w:rsid w:val="00732598"/>
    <w:rsid w:val="00733D2E"/>
    <w:rsid w:val="0073503D"/>
    <w:rsid w:val="007417AD"/>
    <w:rsid w:val="00743E0D"/>
    <w:rsid w:val="00750A4C"/>
    <w:rsid w:val="00750F83"/>
    <w:rsid w:val="00755569"/>
    <w:rsid w:val="0076102F"/>
    <w:rsid w:val="007704D4"/>
    <w:rsid w:val="00770E1A"/>
    <w:rsid w:val="007712F8"/>
    <w:rsid w:val="00771466"/>
    <w:rsid w:val="007765B9"/>
    <w:rsid w:val="007767B2"/>
    <w:rsid w:val="00780E05"/>
    <w:rsid w:val="00790081"/>
    <w:rsid w:val="00790B6F"/>
    <w:rsid w:val="00790D92"/>
    <w:rsid w:val="00791AA0"/>
    <w:rsid w:val="00791D5A"/>
    <w:rsid w:val="00795386"/>
    <w:rsid w:val="00795F7E"/>
    <w:rsid w:val="007A34DF"/>
    <w:rsid w:val="007A4DBE"/>
    <w:rsid w:val="007A5202"/>
    <w:rsid w:val="007A5984"/>
    <w:rsid w:val="007A6DB8"/>
    <w:rsid w:val="007A7055"/>
    <w:rsid w:val="007A7B0A"/>
    <w:rsid w:val="007B07AF"/>
    <w:rsid w:val="007B10AB"/>
    <w:rsid w:val="007B442B"/>
    <w:rsid w:val="007B51CC"/>
    <w:rsid w:val="007C0704"/>
    <w:rsid w:val="007C32D7"/>
    <w:rsid w:val="007D2073"/>
    <w:rsid w:val="007D2148"/>
    <w:rsid w:val="007D215C"/>
    <w:rsid w:val="007D5561"/>
    <w:rsid w:val="007D66FB"/>
    <w:rsid w:val="007D6C98"/>
    <w:rsid w:val="007D6F4A"/>
    <w:rsid w:val="007E6258"/>
    <w:rsid w:val="007F2492"/>
    <w:rsid w:val="007F3FEF"/>
    <w:rsid w:val="007F56AE"/>
    <w:rsid w:val="007F64D5"/>
    <w:rsid w:val="007F7D75"/>
    <w:rsid w:val="00801E92"/>
    <w:rsid w:val="00803582"/>
    <w:rsid w:val="00803B2E"/>
    <w:rsid w:val="00811F36"/>
    <w:rsid w:val="00813C5A"/>
    <w:rsid w:val="0082450D"/>
    <w:rsid w:val="0082545E"/>
    <w:rsid w:val="00825D66"/>
    <w:rsid w:val="00826306"/>
    <w:rsid w:val="008316C8"/>
    <w:rsid w:val="00831E3C"/>
    <w:rsid w:val="00832B93"/>
    <w:rsid w:val="00832EBC"/>
    <w:rsid w:val="00833357"/>
    <w:rsid w:val="00833E70"/>
    <w:rsid w:val="00834641"/>
    <w:rsid w:val="00843AF4"/>
    <w:rsid w:val="00845632"/>
    <w:rsid w:val="008528FF"/>
    <w:rsid w:val="008603BB"/>
    <w:rsid w:val="00861713"/>
    <w:rsid w:val="00861CCC"/>
    <w:rsid w:val="0086412A"/>
    <w:rsid w:val="00867E36"/>
    <w:rsid w:val="00871740"/>
    <w:rsid w:val="0088019C"/>
    <w:rsid w:val="00882F14"/>
    <w:rsid w:val="00884561"/>
    <w:rsid w:val="008857DF"/>
    <w:rsid w:val="0088586E"/>
    <w:rsid w:val="00886F74"/>
    <w:rsid w:val="00897D3C"/>
    <w:rsid w:val="008A0A8F"/>
    <w:rsid w:val="008A25CD"/>
    <w:rsid w:val="008A2ABF"/>
    <w:rsid w:val="008A2CFC"/>
    <w:rsid w:val="008B2365"/>
    <w:rsid w:val="008C1B6D"/>
    <w:rsid w:val="008C4C17"/>
    <w:rsid w:val="008C4DF0"/>
    <w:rsid w:val="008C6355"/>
    <w:rsid w:val="008D61DF"/>
    <w:rsid w:val="008D691E"/>
    <w:rsid w:val="008D6EDB"/>
    <w:rsid w:val="008D7B13"/>
    <w:rsid w:val="008E2D3A"/>
    <w:rsid w:val="008E5B44"/>
    <w:rsid w:val="008E623A"/>
    <w:rsid w:val="008F0368"/>
    <w:rsid w:val="008F0FDE"/>
    <w:rsid w:val="0090173E"/>
    <w:rsid w:val="00901939"/>
    <w:rsid w:val="00901C12"/>
    <w:rsid w:val="0090680F"/>
    <w:rsid w:val="00910382"/>
    <w:rsid w:val="00912F7A"/>
    <w:rsid w:val="00916C42"/>
    <w:rsid w:val="009214A1"/>
    <w:rsid w:val="0092321E"/>
    <w:rsid w:val="00925953"/>
    <w:rsid w:val="00926892"/>
    <w:rsid w:val="00931CFE"/>
    <w:rsid w:val="00932722"/>
    <w:rsid w:val="00935BF1"/>
    <w:rsid w:val="00936C9E"/>
    <w:rsid w:val="00937ABD"/>
    <w:rsid w:val="00942B8A"/>
    <w:rsid w:val="00946208"/>
    <w:rsid w:val="009532C7"/>
    <w:rsid w:val="0095437D"/>
    <w:rsid w:val="0096164A"/>
    <w:rsid w:val="009619F9"/>
    <w:rsid w:val="00962DDC"/>
    <w:rsid w:val="00963069"/>
    <w:rsid w:val="00966A4F"/>
    <w:rsid w:val="00972D7A"/>
    <w:rsid w:val="0098159C"/>
    <w:rsid w:val="00981D7D"/>
    <w:rsid w:val="009823B0"/>
    <w:rsid w:val="009827B4"/>
    <w:rsid w:val="00992989"/>
    <w:rsid w:val="009A06D9"/>
    <w:rsid w:val="009A40D4"/>
    <w:rsid w:val="009A6310"/>
    <w:rsid w:val="009A6A15"/>
    <w:rsid w:val="009B1CB1"/>
    <w:rsid w:val="009C059B"/>
    <w:rsid w:val="009D2659"/>
    <w:rsid w:val="009D4527"/>
    <w:rsid w:val="009D5C8F"/>
    <w:rsid w:val="009E2959"/>
    <w:rsid w:val="009E2D6E"/>
    <w:rsid w:val="009E313E"/>
    <w:rsid w:val="009E70C4"/>
    <w:rsid w:val="009F08C3"/>
    <w:rsid w:val="009F31D3"/>
    <w:rsid w:val="009F3953"/>
    <w:rsid w:val="009F6152"/>
    <w:rsid w:val="009F66EE"/>
    <w:rsid w:val="009F6A08"/>
    <w:rsid w:val="009F6EB6"/>
    <w:rsid w:val="009F7F81"/>
    <w:rsid w:val="00A00060"/>
    <w:rsid w:val="00A006BD"/>
    <w:rsid w:val="00A06468"/>
    <w:rsid w:val="00A0740A"/>
    <w:rsid w:val="00A12C81"/>
    <w:rsid w:val="00A12CD0"/>
    <w:rsid w:val="00A155E0"/>
    <w:rsid w:val="00A1766F"/>
    <w:rsid w:val="00A177B1"/>
    <w:rsid w:val="00A2005E"/>
    <w:rsid w:val="00A2339D"/>
    <w:rsid w:val="00A259BB"/>
    <w:rsid w:val="00A272E4"/>
    <w:rsid w:val="00A35610"/>
    <w:rsid w:val="00A373DE"/>
    <w:rsid w:val="00A51AFB"/>
    <w:rsid w:val="00A529E8"/>
    <w:rsid w:val="00A52B6C"/>
    <w:rsid w:val="00A52B86"/>
    <w:rsid w:val="00A56D79"/>
    <w:rsid w:val="00A570AF"/>
    <w:rsid w:val="00A57240"/>
    <w:rsid w:val="00A57D6C"/>
    <w:rsid w:val="00A63135"/>
    <w:rsid w:val="00A6536C"/>
    <w:rsid w:val="00A6624B"/>
    <w:rsid w:val="00A77B9E"/>
    <w:rsid w:val="00A920A3"/>
    <w:rsid w:val="00A93D38"/>
    <w:rsid w:val="00A94C3B"/>
    <w:rsid w:val="00A977CC"/>
    <w:rsid w:val="00AA1720"/>
    <w:rsid w:val="00AA66C8"/>
    <w:rsid w:val="00AB053B"/>
    <w:rsid w:val="00AB18B6"/>
    <w:rsid w:val="00AB1931"/>
    <w:rsid w:val="00AB6143"/>
    <w:rsid w:val="00AB61EF"/>
    <w:rsid w:val="00AC13C9"/>
    <w:rsid w:val="00AC2CCB"/>
    <w:rsid w:val="00AC4338"/>
    <w:rsid w:val="00AC5B43"/>
    <w:rsid w:val="00AC652C"/>
    <w:rsid w:val="00AD14CF"/>
    <w:rsid w:val="00AD4EFF"/>
    <w:rsid w:val="00AD54CA"/>
    <w:rsid w:val="00AD75AA"/>
    <w:rsid w:val="00AE1655"/>
    <w:rsid w:val="00AE3950"/>
    <w:rsid w:val="00AE3A0E"/>
    <w:rsid w:val="00AE4FAB"/>
    <w:rsid w:val="00AE51E5"/>
    <w:rsid w:val="00AF4795"/>
    <w:rsid w:val="00AF4CC3"/>
    <w:rsid w:val="00B00370"/>
    <w:rsid w:val="00B02ECA"/>
    <w:rsid w:val="00B043B7"/>
    <w:rsid w:val="00B0680D"/>
    <w:rsid w:val="00B10006"/>
    <w:rsid w:val="00B13194"/>
    <w:rsid w:val="00B222EC"/>
    <w:rsid w:val="00B23A77"/>
    <w:rsid w:val="00B24CBF"/>
    <w:rsid w:val="00B30E11"/>
    <w:rsid w:val="00B35639"/>
    <w:rsid w:val="00B44CBB"/>
    <w:rsid w:val="00B51BB3"/>
    <w:rsid w:val="00B535E5"/>
    <w:rsid w:val="00B57623"/>
    <w:rsid w:val="00B57718"/>
    <w:rsid w:val="00B61862"/>
    <w:rsid w:val="00B64B65"/>
    <w:rsid w:val="00B66E88"/>
    <w:rsid w:val="00B67229"/>
    <w:rsid w:val="00B759E4"/>
    <w:rsid w:val="00B76B9C"/>
    <w:rsid w:val="00B77E35"/>
    <w:rsid w:val="00B81AA2"/>
    <w:rsid w:val="00B82D6F"/>
    <w:rsid w:val="00B833B7"/>
    <w:rsid w:val="00B903A7"/>
    <w:rsid w:val="00B94030"/>
    <w:rsid w:val="00BA397F"/>
    <w:rsid w:val="00BB1AA9"/>
    <w:rsid w:val="00BB2513"/>
    <w:rsid w:val="00BB27B2"/>
    <w:rsid w:val="00BB2E56"/>
    <w:rsid w:val="00BB2F03"/>
    <w:rsid w:val="00BB3252"/>
    <w:rsid w:val="00BB4D29"/>
    <w:rsid w:val="00BB4DD5"/>
    <w:rsid w:val="00BC52DE"/>
    <w:rsid w:val="00BC7F76"/>
    <w:rsid w:val="00BD04D6"/>
    <w:rsid w:val="00BD23A8"/>
    <w:rsid w:val="00BD2C60"/>
    <w:rsid w:val="00BD627D"/>
    <w:rsid w:val="00BE53D6"/>
    <w:rsid w:val="00BE6236"/>
    <w:rsid w:val="00BF43D3"/>
    <w:rsid w:val="00C07B50"/>
    <w:rsid w:val="00C100D2"/>
    <w:rsid w:val="00C13BF7"/>
    <w:rsid w:val="00C1451A"/>
    <w:rsid w:val="00C2016C"/>
    <w:rsid w:val="00C2245B"/>
    <w:rsid w:val="00C26750"/>
    <w:rsid w:val="00C2685A"/>
    <w:rsid w:val="00C27BF3"/>
    <w:rsid w:val="00C324FD"/>
    <w:rsid w:val="00C35241"/>
    <w:rsid w:val="00C36017"/>
    <w:rsid w:val="00C40DD3"/>
    <w:rsid w:val="00C419CD"/>
    <w:rsid w:val="00C42892"/>
    <w:rsid w:val="00C4466E"/>
    <w:rsid w:val="00C45E04"/>
    <w:rsid w:val="00C50330"/>
    <w:rsid w:val="00C51792"/>
    <w:rsid w:val="00C53430"/>
    <w:rsid w:val="00C5635D"/>
    <w:rsid w:val="00C56E1C"/>
    <w:rsid w:val="00C60391"/>
    <w:rsid w:val="00C611AE"/>
    <w:rsid w:val="00C641F3"/>
    <w:rsid w:val="00C6707E"/>
    <w:rsid w:val="00C6752F"/>
    <w:rsid w:val="00C67A86"/>
    <w:rsid w:val="00C70E0A"/>
    <w:rsid w:val="00C71DEC"/>
    <w:rsid w:val="00C71FC2"/>
    <w:rsid w:val="00C727CC"/>
    <w:rsid w:val="00C7610C"/>
    <w:rsid w:val="00C769D0"/>
    <w:rsid w:val="00C8082D"/>
    <w:rsid w:val="00C81943"/>
    <w:rsid w:val="00C851AE"/>
    <w:rsid w:val="00C867BA"/>
    <w:rsid w:val="00C872DA"/>
    <w:rsid w:val="00C917E5"/>
    <w:rsid w:val="00C93007"/>
    <w:rsid w:val="00C95593"/>
    <w:rsid w:val="00C95C08"/>
    <w:rsid w:val="00C95C42"/>
    <w:rsid w:val="00C96708"/>
    <w:rsid w:val="00CA2076"/>
    <w:rsid w:val="00CA2D93"/>
    <w:rsid w:val="00CA2DC9"/>
    <w:rsid w:val="00CA4540"/>
    <w:rsid w:val="00CA50D5"/>
    <w:rsid w:val="00CA61F6"/>
    <w:rsid w:val="00CA6FE7"/>
    <w:rsid w:val="00CA7639"/>
    <w:rsid w:val="00CB119A"/>
    <w:rsid w:val="00CB1D2D"/>
    <w:rsid w:val="00CB2440"/>
    <w:rsid w:val="00CB37B6"/>
    <w:rsid w:val="00CB6FB7"/>
    <w:rsid w:val="00CB7621"/>
    <w:rsid w:val="00CB7CA6"/>
    <w:rsid w:val="00CB7E7C"/>
    <w:rsid w:val="00CC4AEF"/>
    <w:rsid w:val="00CC75A4"/>
    <w:rsid w:val="00CD1D8A"/>
    <w:rsid w:val="00CD5EE0"/>
    <w:rsid w:val="00CE1418"/>
    <w:rsid w:val="00CE33FA"/>
    <w:rsid w:val="00CE624E"/>
    <w:rsid w:val="00CE6BC9"/>
    <w:rsid w:val="00CE7683"/>
    <w:rsid w:val="00CE7689"/>
    <w:rsid w:val="00CF17BF"/>
    <w:rsid w:val="00CF1AD1"/>
    <w:rsid w:val="00CF34A5"/>
    <w:rsid w:val="00CF4EE4"/>
    <w:rsid w:val="00CF5B87"/>
    <w:rsid w:val="00CF618A"/>
    <w:rsid w:val="00CF7988"/>
    <w:rsid w:val="00CF7F44"/>
    <w:rsid w:val="00D02352"/>
    <w:rsid w:val="00D0336B"/>
    <w:rsid w:val="00D03855"/>
    <w:rsid w:val="00D07308"/>
    <w:rsid w:val="00D12A9C"/>
    <w:rsid w:val="00D151A6"/>
    <w:rsid w:val="00D17664"/>
    <w:rsid w:val="00D25A7B"/>
    <w:rsid w:val="00D313E3"/>
    <w:rsid w:val="00D31A1A"/>
    <w:rsid w:val="00D32142"/>
    <w:rsid w:val="00D35C53"/>
    <w:rsid w:val="00D40198"/>
    <w:rsid w:val="00D4179A"/>
    <w:rsid w:val="00D45865"/>
    <w:rsid w:val="00D45BA6"/>
    <w:rsid w:val="00D45BE9"/>
    <w:rsid w:val="00D4673C"/>
    <w:rsid w:val="00D51D37"/>
    <w:rsid w:val="00D6033C"/>
    <w:rsid w:val="00D610EE"/>
    <w:rsid w:val="00D61CC7"/>
    <w:rsid w:val="00D66B2E"/>
    <w:rsid w:val="00D66DB8"/>
    <w:rsid w:val="00D67399"/>
    <w:rsid w:val="00D71DED"/>
    <w:rsid w:val="00D7720A"/>
    <w:rsid w:val="00D802F3"/>
    <w:rsid w:val="00D81A9A"/>
    <w:rsid w:val="00D83D2D"/>
    <w:rsid w:val="00D85D18"/>
    <w:rsid w:val="00D92DC2"/>
    <w:rsid w:val="00D97403"/>
    <w:rsid w:val="00D97C5A"/>
    <w:rsid w:val="00DA06EB"/>
    <w:rsid w:val="00DA4162"/>
    <w:rsid w:val="00DA6131"/>
    <w:rsid w:val="00DA718A"/>
    <w:rsid w:val="00DC0293"/>
    <w:rsid w:val="00DC220F"/>
    <w:rsid w:val="00DC5FE1"/>
    <w:rsid w:val="00DC7F99"/>
    <w:rsid w:val="00DD126B"/>
    <w:rsid w:val="00DD4DE8"/>
    <w:rsid w:val="00DF12A2"/>
    <w:rsid w:val="00DF199A"/>
    <w:rsid w:val="00DF1A34"/>
    <w:rsid w:val="00DF4484"/>
    <w:rsid w:val="00DF5AF7"/>
    <w:rsid w:val="00E042E4"/>
    <w:rsid w:val="00E1125F"/>
    <w:rsid w:val="00E21F5B"/>
    <w:rsid w:val="00E26871"/>
    <w:rsid w:val="00E303F0"/>
    <w:rsid w:val="00E30463"/>
    <w:rsid w:val="00E31F97"/>
    <w:rsid w:val="00E34E33"/>
    <w:rsid w:val="00E362EA"/>
    <w:rsid w:val="00E41ACB"/>
    <w:rsid w:val="00E45E83"/>
    <w:rsid w:val="00E4681D"/>
    <w:rsid w:val="00E55F20"/>
    <w:rsid w:val="00E622DB"/>
    <w:rsid w:val="00E6308C"/>
    <w:rsid w:val="00E65819"/>
    <w:rsid w:val="00E72F1B"/>
    <w:rsid w:val="00E73A85"/>
    <w:rsid w:val="00E73EBB"/>
    <w:rsid w:val="00E74BE7"/>
    <w:rsid w:val="00E76424"/>
    <w:rsid w:val="00E804A6"/>
    <w:rsid w:val="00E8071C"/>
    <w:rsid w:val="00E80720"/>
    <w:rsid w:val="00E83AB4"/>
    <w:rsid w:val="00E92FA5"/>
    <w:rsid w:val="00E96EC9"/>
    <w:rsid w:val="00E97F7D"/>
    <w:rsid w:val="00EA023F"/>
    <w:rsid w:val="00EA23D4"/>
    <w:rsid w:val="00EA448F"/>
    <w:rsid w:val="00EA4DF5"/>
    <w:rsid w:val="00EB3B22"/>
    <w:rsid w:val="00EC32D8"/>
    <w:rsid w:val="00EC73E8"/>
    <w:rsid w:val="00ED32C7"/>
    <w:rsid w:val="00ED41C8"/>
    <w:rsid w:val="00ED7000"/>
    <w:rsid w:val="00EE0F03"/>
    <w:rsid w:val="00EE639A"/>
    <w:rsid w:val="00EF0D19"/>
    <w:rsid w:val="00EF1336"/>
    <w:rsid w:val="00EF406D"/>
    <w:rsid w:val="00EF53D8"/>
    <w:rsid w:val="00EF5746"/>
    <w:rsid w:val="00F007CE"/>
    <w:rsid w:val="00F0138F"/>
    <w:rsid w:val="00F01D6C"/>
    <w:rsid w:val="00F0494C"/>
    <w:rsid w:val="00F1329A"/>
    <w:rsid w:val="00F143E6"/>
    <w:rsid w:val="00F154C7"/>
    <w:rsid w:val="00F17217"/>
    <w:rsid w:val="00F2252B"/>
    <w:rsid w:val="00F22B89"/>
    <w:rsid w:val="00F23083"/>
    <w:rsid w:val="00F246F1"/>
    <w:rsid w:val="00F255A2"/>
    <w:rsid w:val="00F42774"/>
    <w:rsid w:val="00F4535A"/>
    <w:rsid w:val="00F51236"/>
    <w:rsid w:val="00F5242B"/>
    <w:rsid w:val="00F54649"/>
    <w:rsid w:val="00F551D4"/>
    <w:rsid w:val="00F56D35"/>
    <w:rsid w:val="00F5755D"/>
    <w:rsid w:val="00F632DE"/>
    <w:rsid w:val="00F63546"/>
    <w:rsid w:val="00F648D7"/>
    <w:rsid w:val="00F6540F"/>
    <w:rsid w:val="00F66A33"/>
    <w:rsid w:val="00F677A5"/>
    <w:rsid w:val="00F67C02"/>
    <w:rsid w:val="00F70AD9"/>
    <w:rsid w:val="00F72823"/>
    <w:rsid w:val="00F73E71"/>
    <w:rsid w:val="00F74029"/>
    <w:rsid w:val="00F801C7"/>
    <w:rsid w:val="00F83514"/>
    <w:rsid w:val="00F85948"/>
    <w:rsid w:val="00FA4C1E"/>
    <w:rsid w:val="00FA77B1"/>
    <w:rsid w:val="00FA7946"/>
    <w:rsid w:val="00FB24F1"/>
    <w:rsid w:val="00FB3E0D"/>
    <w:rsid w:val="00FB4176"/>
    <w:rsid w:val="00FB76DC"/>
    <w:rsid w:val="00FC10CB"/>
    <w:rsid w:val="00FC7B31"/>
    <w:rsid w:val="00FD01ED"/>
    <w:rsid w:val="00FD1105"/>
    <w:rsid w:val="00FD2FA9"/>
    <w:rsid w:val="00FD7B2F"/>
    <w:rsid w:val="00FD7B84"/>
    <w:rsid w:val="00FE185B"/>
    <w:rsid w:val="00FE3277"/>
    <w:rsid w:val="00FE35B2"/>
    <w:rsid w:val="00FE4FFA"/>
    <w:rsid w:val="00FF31B5"/>
    <w:rsid w:val="00FF3D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5CD8"/>
  <w15:docId w15:val="{8A15FD76-23C6-46A5-9849-DAA52230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E8"/>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character" w:styleId="Hyperlink">
    <w:name w:val="Hyperlink"/>
    <w:basedOn w:val="DefaultParagraphFont"/>
    <w:uiPriority w:val="99"/>
    <w:unhideWhenUsed/>
    <w:rsid w:val="001C286A"/>
    <w:rPr>
      <w:color w:val="F3642C" w:themeColor="hyperlink"/>
      <w:u w:val="single"/>
    </w:rPr>
  </w:style>
  <w:style w:type="table" w:styleId="GridTable4-Accent2">
    <w:name w:val="Grid Table 4 Accent 2"/>
    <w:basedOn w:val="TableNormal"/>
    <w:uiPriority w:val="49"/>
    <w:rsid w:val="00F51236"/>
    <w:pPr>
      <w:spacing w:after="0" w:line="240" w:lineRule="auto"/>
    </w:pPr>
    <w:tblPr>
      <w:tblStyleRowBandSize w:val="1"/>
      <w:tblStyleColBandSize w:val="1"/>
      <w:tblBorders>
        <w:top w:val="single" w:sz="4" w:space="0" w:color="FAC47D" w:themeColor="accent2" w:themeTint="99"/>
        <w:left w:val="single" w:sz="4" w:space="0" w:color="FAC47D" w:themeColor="accent2" w:themeTint="99"/>
        <w:bottom w:val="single" w:sz="4" w:space="0" w:color="FAC47D" w:themeColor="accent2" w:themeTint="99"/>
        <w:right w:val="single" w:sz="4" w:space="0" w:color="FAC47D" w:themeColor="accent2" w:themeTint="99"/>
        <w:insideH w:val="single" w:sz="4" w:space="0" w:color="FAC47D" w:themeColor="accent2" w:themeTint="99"/>
        <w:insideV w:val="single" w:sz="4" w:space="0" w:color="FAC47D" w:themeColor="accent2" w:themeTint="99"/>
      </w:tblBorders>
    </w:tblPr>
    <w:tblStylePr w:type="firstRow">
      <w:rPr>
        <w:b/>
        <w:bCs/>
        <w:color w:val="FFFFFF" w:themeColor="background1"/>
      </w:rPr>
      <w:tblPr/>
      <w:tcPr>
        <w:tcBorders>
          <w:top w:val="single" w:sz="4" w:space="0" w:color="F79E28" w:themeColor="accent2"/>
          <w:left w:val="single" w:sz="4" w:space="0" w:color="F79E28" w:themeColor="accent2"/>
          <w:bottom w:val="single" w:sz="4" w:space="0" w:color="F79E28" w:themeColor="accent2"/>
          <w:right w:val="single" w:sz="4" w:space="0" w:color="F79E28" w:themeColor="accent2"/>
          <w:insideH w:val="nil"/>
          <w:insideV w:val="nil"/>
        </w:tcBorders>
        <w:shd w:val="clear" w:color="auto" w:fill="F79E28" w:themeFill="accent2"/>
      </w:tcPr>
    </w:tblStylePr>
    <w:tblStylePr w:type="lastRow">
      <w:rPr>
        <w:b/>
        <w:bCs/>
      </w:rPr>
      <w:tblPr/>
      <w:tcPr>
        <w:tcBorders>
          <w:top w:val="double" w:sz="4" w:space="0" w:color="F79E28" w:themeColor="accent2"/>
        </w:tcBorders>
      </w:tc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GridTable6Colorful-Accent2">
    <w:name w:val="Grid Table 6 Colorful Accent 2"/>
    <w:basedOn w:val="TableNormal"/>
    <w:uiPriority w:val="51"/>
    <w:rsid w:val="00F51236"/>
    <w:pPr>
      <w:spacing w:after="0" w:line="240" w:lineRule="auto"/>
    </w:pPr>
    <w:rPr>
      <w:color w:val="CE7807" w:themeColor="accent2" w:themeShade="BF"/>
    </w:rPr>
    <w:tblPr>
      <w:tblStyleRowBandSize w:val="1"/>
      <w:tblStyleColBandSize w:val="1"/>
      <w:tblBorders>
        <w:top w:val="single" w:sz="4" w:space="0" w:color="FAC47D" w:themeColor="accent2" w:themeTint="99"/>
        <w:left w:val="single" w:sz="4" w:space="0" w:color="FAC47D" w:themeColor="accent2" w:themeTint="99"/>
        <w:bottom w:val="single" w:sz="4" w:space="0" w:color="FAC47D" w:themeColor="accent2" w:themeTint="99"/>
        <w:right w:val="single" w:sz="4" w:space="0" w:color="FAC47D" w:themeColor="accent2" w:themeTint="99"/>
        <w:insideH w:val="single" w:sz="4" w:space="0" w:color="FAC47D" w:themeColor="accent2" w:themeTint="99"/>
        <w:insideV w:val="single" w:sz="4" w:space="0" w:color="FAC47D" w:themeColor="accent2" w:themeTint="99"/>
      </w:tblBorders>
    </w:tblPr>
    <w:tblStylePr w:type="firstRow">
      <w:rPr>
        <w:b/>
        <w:bCs/>
      </w:rPr>
      <w:tblPr/>
      <w:tcPr>
        <w:tcBorders>
          <w:bottom w:val="single" w:sz="12" w:space="0" w:color="FAC47D" w:themeColor="accent2" w:themeTint="99"/>
        </w:tcBorders>
      </w:tcPr>
    </w:tblStylePr>
    <w:tblStylePr w:type="lastRow">
      <w:rPr>
        <w:b/>
        <w:bCs/>
      </w:rPr>
      <w:tblPr/>
      <w:tcPr>
        <w:tcBorders>
          <w:top w:val="double" w:sz="4" w:space="0" w:color="FAC47D" w:themeColor="accent2" w:themeTint="99"/>
        </w:tcBorders>
      </w:tc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character" w:styleId="UnresolvedMention">
    <w:name w:val="Unresolved Mention"/>
    <w:basedOn w:val="DefaultParagraphFont"/>
    <w:uiPriority w:val="99"/>
    <w:semiHidden/>
    <w:unhideWhenUsed/>
    <w:rsid w:val="00A373DE"/>
    <w:rPr>
      <w:color w:val="605E5C"/>
      <w:shd w:val="clear" w:color="auto" w:fill="E1DFDD"/>
    </w:rPr>
  </w:style>
  <w:style w:type="character" w:styleId="FollowedHyperlink">
    <w:name w:val="FollowedHyperlink"/>
    <w:basedOn w:val="DefaultParagraphFont"/>
    <w:uiPriority w:val="99"/>
    <w:semiHidden/>
    <w:unhideWhenUsed/>
    <w:rsid w:val="007B51CC"/>
    <w:rPr>
      <w:color w:val="B2B2B2" w:themeColor="followedHyperlink"/>
      <w:u w:val="single"/>
    </w:rPr>
  </w:style>
  <w:style w:type="character" w:customStyle="1" w:styleId="BodyCharChar1">
    <w:name w:val="Body Char Char1"/>
    <w:link w:val="BodyChar"/>
    <w:locked/>
    <w:rsid w:val="00B51BB3"/>
    <w:rPr>
      <w:rFonts w:ascii="Arial" w:hAnsi="Arial" w:cs="Arial"/>
      <w:sz w:val="24"/>
      <w:szCs w:val="24"/>
    </w:rPr>
  </w:style>
  <w:style w:type="paragraph" w:customStyle="1" w:styleId="BodyChar">
    <w:name w:val="Body Char"/>
    <w:basedOn w:val="Normal"/>
    <w:link w:val="BodyCharChar1"/>
    <w:rsid w:val="00B51BB3"/>
    <w:pPr>
      <w:spacing w:before="120" w:after="120" w:line="256" w:lineRule="auto"/>
      <w:jc w:val="both"/>
    </w:pPr>
    <w:rPr>
      <w:rFonts w:ascii="Arial" w:hAnsi="Arial" w:cs="Arial"/>
      <w:sz w:val="24"/>
      <w:szCs w:val="24"/>
    </w:rPr>
  </w:style>
  <w:style w:type="paragraph" w:styleId="TOC1">
    <w:name w:val="toc 1"/>
    <w:basedOn w:val="Normal"/>
    <w:next w:val="Normal"/>
    <w:autoRedefine/>
    <w:uiPriority w:val="39"/>
    <w:unhideWhenUsed/>
    <w:rsid w:val="00BB2513"/>
    <w:pPr>
      <w:spacing w:after="100"/>
    </w:pPr>
  </w:style>
  <w:style w:type="paragraph" w:styleId="TOC2">
    <w:name w:val="toc 2"/>
    <w:basedOn w:val="Normal"/>
    <w:next w:val="Normal"/>
    <w:autoRedefine/>
    <w:uiPriority w:val="39"/>
    <w:unhideWhenUsed/>
    <w:rsid w:val="00C26750"/>
    <w:pPr>
      <w:spacing w:after="100"/>
      <w:ind w:left="220"/>
    </w:pPr>
  </w:style>
  <w:style w:type="paragraph" w:styleId="TOC3">
    <w:name w:val="toc 3"/>
    <w:basedOn w:val="Normal"/>
    <w:next w:val="Normal"/>
    <w:autoRedefine/>
    <w:uiPriority w:val="39"/>
    <w:unhideWhenUsed/>
    <w:rsid w:val="00A155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839">
      <w:bodyDiv w:val="1"/>
      <w:marLeft w:val="0"/>
      <w:marRight w:val="0"/>
      <w:marTop w:val="0"/>
      <w:marBottom w:val="0"/>
      <w:divBdr>
        <w:top w:val="none" w:sz="0" w:space="0" w:color="auto"/>
        <w:left w:val="none" w:sz="0" w:space="0" w:color="auto"/>
        <w:bottom w:val="none" w:sz="0" w:space="0" w:color="auto"/>
        <w:right w:val="none" w:sz="0" w:space="0" w:color="auto"/>
      </w:divBdr>
    </w:div>
    <w:div w:id="1766534483">
      <w:bodyDiv w:val="1"/>
      <w:marLeft w:val="0"/>
      <w:marRight w:val="0"/>
      <w:marTop w:val="0"/>
      <w:marBottom w:val="0"/>
      <w:divBdr>
        <w:top w:val="none" w:sz="0" w:space="0" w:color="auto"/>
        <w:left w:val="none" w:sz="0" w:space="0" w:color="auto"/>
        <w:bottom w:val="none" w:sz="0" w:space="0" w:color="auto"/>
        <w:right w:val="none" w:sz="0" w:space="0" w:color="auto"/>
      </w:divBdr>
    </w:div>
    <w:div w:id="20121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70.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bitgo.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0.png"/><Relationship Id="rId25" Type="http://schemas.openxmlformats.org/officeDocument/2006/relationships/diagramQuickStyle" Target="diagrams/quickStyle1.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hyperlink" Target="https://www.bitgo.com/" TargetMode="External"/><Relationship Id="rId29" Type="http://schemas.openxmlformats.org/officeDocument/2006/relationships/hyperlink" Target="https://www.bitg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diagramLayout" Target="diagrams/layout1.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diagramData" Target="diagrams/data1.xml"/><Relationship Id="rId28" Type="http://schemas.openxmlformats.org/officeDocument/2006/relationships/hyperlink" Target="https://www.bitgo.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0.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0.png"/><Relationship Id="rId27" Type="http://schemas.microsoft.com/office/2007/relationships/diagramDrawing" Target="diagrams/drawing1.xm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www.bitg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sh\AppData\Roaming\Microsoft\Templates\Report%20(Executiv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A455FF-B082-468D-B2F7-2FCA85BD55D1}" type="doc">
      <dgm:prSet loTypeId="urn:microsoft.com/office/officeart/2005/8/layout/hChevron3" loCatId="process" qsTypeId="urn:microsoft.com/office/officeart/2005/8/quickstyle/simple1" qsCatId="simple" csTypeId="urn:microsoft.com/office/officeart/2005/8/colors/colorful2" csCatId="colorful" phldr="1"/>
      <dgm:spPr/>
    </dgm:pt>
    <dgm:pt modelId="{78C0D069-8E01-44A8-93E6-11E68E6AB835}">
      <dgm:prSet phldrT="[Text]"/>
      <dgm:spPr/>
      <dgm:t>
        <a:bodyPr/>
        <a:lstStyle/>
        <a:p>
          <a:r>
            <a:rPr lang="en-IN"/>
            <a:t>Information Gathering</a:t>
          </a:r>
        </a:p>
      </dgm:t>
    </dgm:pt>
    <dgm:pt modelId="{B9E94BDE-3BB7-475A-9336-4F221152E1F1}" type="parTrans" cxnId="{CC90A902-0E2A-4225-B985-F4A5A16290CE}">
      <dgm:prSet/>
      <dgm:spPr/>
      <dgm:t>
        <a:bodyPr/>
        <a:lstStyle/>
        <a:p>
          <a:endParaRPr lang="en-IN"/>
        </a:p>
      </dgm:t>
    </dgm:pt>
    <dgm:pt modelId="{832DA8E9-EEF5-40DA-B27E-3336D5AD478C}" type="sibTrans" cxnId="{CC90A902-0E2A-4225-B985-F4A5A16290CE}">
      <dgm:prSet/>
      <dgm:spPr/>
      <dgm:t>
        <a:bodyPr/>
        <a:lstStyle/>
        <a:p>
          <a:endParaRPr lang="en-IN"/>
        </a:p>
      </dgm:t>
    </dgm:pt>
    <dgm:pt modelId="{70286233-C5A4-487A-B4BC-56CCE1DD04DD}">
      <dgm:prSet phldrT="[Text]"/>
      <dgm:spPr/>
      <dgm:t>
        <a:bodyPr/>
        <a:lstStyle/>
        <a:p>
          <a:r>
            <a:rPr lang="en-IN"/>
            <a:t>Vulnerability Analysis</a:t>
          </a:r>
        </a:p>
      </dgm:t>
    </dgm:pt>
    <dgm:pt modelId="{0D4A1B27-8EEE-4709-AB73-4507CBD81E6E}" type="parTrans" cxnId="{FFE9A5DC-7C3E-4B01-9A2F-62B39E299F7C}">
      <dgm:prSet/>
      <dgm:spPr/>
      <dgm:t>
        <a:bodyPr/>
        <a:lstStyle/>
        <a:p>
          <a:endParaRPr lang="en-IN"/>
        </a:p>
      </dgm:t>
    </dgm:pt>
    <dgm:pt modelId="{02101BD1-C09F-4D1C-91F7-AB7B36879061}" type="sibTrans" cxnId="{FFE9A5DC-7C3E-4B01-9A2F-62B39E299F7C}">
      <dgm:prSet/>
      <dgm:spPr/>
      <dgm:t>
        <a:bodyPr/>
        <a:lstStyle/>
        <a:p>
          <a:endParaRPr lang="en-IN"/>
        </a:p>
      </dgm:t>
    </dgm:pt>
    <dgm:pt modelId="{500673E9-ADA6-47DF-BAFF-FF9A1EB07B6E}">
      <dgm:prSet phldrT="[Text]"/>
      <dgm:spPr/>
      <dgm:t>
        <a:bodyPr/>
        <a:lstStyle/>
        <a:p>
          <a:r>
            <a:rPr lang="en-IN"/>
            <a:t>Reporting</a:t>
          </a:r>
        </a:p>
      </dgm:t>
    </dgm:pt>
    <dgm:pt modelId="{E942C1C6-06E9-4C0E-AE64-EBD6EC356A65}" type="parTrans" cxnId="{22700024-4062-4EC8-825A-9D322F137AC0}">
      <dgm:prSet/>
      <dgm:spPr/>
    </dgm:pt>
    <dgm:pt modelId="{C842F0EF-791B-42ED-BBE1-BC292D372AA8}" type="sibTrans" cxnId="{22700024-4062-4EC8-825A-9D322F137AC0}">
      <dgm:prSet/>
      <dgm:spPr/>
    </dgm:pt>
    <dgm:pt modelId="{4ADE1AFC-EC98-49AE-B818-C1427B9A7496}" type="pres">
      <dgm:prSet presAssocID="{E1A455FF-B082-468D-B2F7-2FCA85BD55D1}" presName="Name0" presStyleCnt="0">
        <dgm:presLayoutVars>
          <dgm:dir/>
          <dgm:resizeHandles val="exact"/>
        </dgm:presLayoutVars>
      </dgm:prSet>
      <dgm:spPr/>
    </dgm:pt>
    <dgm:pt modelId="{8F22A50F-5B6A-4DE7-9F1E-3BFDE8AC934A}" type="pres">
      <dgm:prSet presAssocID="{78C0D069-8E01-44A8-93E6-11E68E6AB835}" presName="parTxOnly" presStyleLbl="node1" presStyleIdx="0" presStyleCnt="3" custScaleX="137831" custLinFactNeighborX="-4416" custLinFactNeighborY="11111">
        <dgm:presLayoutVars>
          <dgm:bulletEnabled val="1"/>
        </dgm:presLayoutVars>
      </dgm:prSet>
      <dgm:spPr/>
    </dgm:pt>
    <dgm:pt modelId="{BB9C7571-BCB6-45DD-B868-6B73F50BBD7B}" type="pres">
      <dgm:prSet presAssocID="{832DA8E9-EEF5-40DA-B27E-3336D5AD478C}" presName="parSpace" presStyleCnt="0"/>
      <dgm:spPr/>
    </dgm:pt>
    <dgm:pt modelId="{F46ED9D7-4122-48B4-8910-5290CE337031}" type="pres">
      <dgm:prSet presAssocID="{70286233-C5A4-487A-B4BC-56CCE1DD04DD}" presName="parTxOnly" presStyleLbl="node1" presStyleIdx="1" presStyleCnt="3">
        <dgm:presLayoutVars>
          <dgm:bulletEnabled val="1"/>
        </dgm:presLayoutVars>
      </dgm:prSet>
      <dgm:spPr/>
    </dgm:pt>
    <dgm:pt modelId="{165F1704-2CBE-4EBF-A3A6-E65412F72880}" type="pres">
      <dgm:prSet presAssocID="{02101BD1-C09F-4D1C-91F7-AB7B36879061}" presName="parSpace" presStyleCnt="0"/>
      <dgm:spPr/>
    </dgm:pt>
    <dgm:pt modelId="{10566A52-02C7-4156-8C03-831366B41795}" type="pres">
      <dgm:prSet presAssocID="{500673E9-ADA6-47DF-BAFF-FF9A1EB07B6E}" presName="parTxOnly" presStyleLbl="node1" presStyleIdx="2" presStyleCnt="3">
        <dgm:presLayoutVars>
          <dgm:bulletEnabled val="1"/>
        </dgm:presLayoutVars>
      </dgm:prSet>
      <dgm:spPr/>
    </dgm:pt>
  </dgm:ptLst>
  <dgm:cxnLst>
    <dgm:cxn modelId="{CC90A902-0E2A-4225-B985-F4A5A16290CE}" srcId="{E1A455FF-B082-468D-B2F7-2FCA85BD55D1}" destId="{78C0D069-8E01-44A8-93E6-11E68E6AB835}" srcOrd="0" destOrd="0" parTransId="{B9E94BDE-3BB7-475A-9336-4F221152E1F1}" sibTransId="{832DA8E9-EEF5-40DA-B27E-3336D5AD478C}"/>
    <dgm:cxn modelId="{22700024-4062-4EC8-825A-9D322F137AC0}" srcId="{E1A455FF-B082-468D-B2F7-2FCA85BD55D1}" destId="{500673E9-ADA6-47DF-BAFF-FF9A1EB07B6E}" srcOrd="2" destOrd="0" parTransId="{E942C1C6-06E9-4C0E-AE64-EBD6EC356A65}" sibTransId="{C842F0EF-791B-42ED-BBE1-BC292D372AA8}"/>
    <dgm:cxn modelId="{BA30465D-AE94-41ED-B928-8A94FF360D4E}" type="presOf" srcId="{78C0D069-8E01-44A8-93E6-11E68E6AB835}" destId="{8F22A50F-5B6A-4DE7-9F1E-3BFDE8AC934A}" srcOrd="0" destOrd="0" presId="urn:microsoft.com/office/officeart/2005/8/layout/hChevron3"/>
    <dgm:cxn modelId="{2B7AB992-4F4F-472E-987E-0318524DE00A}" type="presOf" srcId="{E1A455FF-B082-468D-B2F7-2FCA85BD55D1}" destId="{4ADE1AFC-EC98-49AE-B818-C1427B9A7496}" srcOrd="0" destOrd="0" presId="urn:microsoft.com/office/officeart/2005/8/layout/hChevron3"/>
    <dgm:cxn modelId="{63D90996-7407-48E5-AC3C-79B0E15DD365}" type="presOf" srcId="{70286233-C5A4-487A-B4BC-56CCE1DD04DD}" destId="{F46ED9D7-4122-48B4-8910-5290CE337031}" srcOrd="0" destOrd="0" presId="urn:microsoft.com/office/officeart/2005/8/layout/hChevron3"/>
    <dgm:cxn modelId="{A12E9CB1-FA95-4F6D-94A4-AE05E54EF083}" type="presOf" srcId="{500673E9-ADA6-47DF-BAFF-FF9A1EB07B6E}" destId="{10566A52-02C7-4156-8C03-831366B41795}" srcOrd="0" destOrd="0" presId="urn:microsoft.com/office/officeart/2005/8/layout/hChevron3"/>
    <dgm:cxn modelId="{FFE9A5DC-7C3E-4B01-9A2F-62B39E299F7C}" srcId="{E1A455FF-B082-468D-B2F7-2FCA85BD55D1}" destId="{70286233-C5A4-487A-B4BC-56CCE1DD04DD}" srcOrd="1" destOrd="0" parTransId="{0D4A1B27-8EEE-4709-AB73-4507CBD81E6E}" sibTransId="{02101BD1-C09F-4D1C-91F7-AB7B36879061}"/>
    <dgm:cxn modelId="{B3DE55D3-5B1A-45DB-B3B9-0F1A4514515C}" type="presParOf" srcId="{4ADE1AFC-EC98-49AE-B818-C1427B9A7496}" destId="{8F22A50F-5B6A-4DE7-9F1E-3BFDE8AC934A}" srcOrd="0" destOrd="0" presId="urn:microsoft.com/office/officeart/2005/8/layout/hChevron3"/>
    <dgm:cxn modelId="{3D66BC41-4A00-48C5-9D18-D56E97D3DF46}" type="presParOf" srcId="{4ADE1AFC-EC98-49AE-B818-C1427B9A7496}" destId="{BB9C7571-BCB6-45DD-B868-6B73F50BBD7B}" srcOrd="1" destOrd="0" presId="urn:microsoft.com/office/officeart/2005/8/layout/hChevron3"/>
    <dgm:cxn modelId="{AA10FCAB-1816-45F0-913D-6D8BBB479CA6}" type="presParOf" srcId="{4ADE1AFC-EC98-49AE-B818-C1427B9A7496}" destId="{F46ED9D7-4122-48B4-8910-5290CE337031}" srcOrd="2" destOrd="0" presId="urn:microsoft.com/office/officeart/2005/8/layout/hChevron3"/>
    <dgm:cxn modelId="{44FE12CB-D9CC-441E-9B89-CE4E0848D371}" type="presParOf" srcId="{4ADE1AFC-EC98-49AE-B818-C1427B9A7496}" destId="{165F1704-2CBE-4EBF-A3A6-E65412F72880}" srcOrd="3" destOrd="0" presId="urn:microsoft.com/office/officeart/2005/8/layout/hChevron3"/>
    <dgm:cxn modelId="{AB39C9F3-0CF1-492C-8680-18DB80BD7DD9}" type="presParOf" srcId="{4ADE1AFC-EC98-49AE-B818-C1427B9A7496}" destId="{10566A52-02C7-4156-8C03-831366B41795}" srcOrd="4"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22A50F-5B6A-4DE7-9F1E-3BFDE8AC934A}">
      <dsp:nvSpPr>
        <dsp:cNvPr id="0" name=""/>
        <dsp:cNvSpPr/>
      </dsp:nvSpPr>
      <dsp:spPr>
        <a:xfrm>
          <a:off x="0" y="0"/>
          <a:ext cx="2972640" cy="514350"/>
        </a:xfrm>
        <a:prstGeom prst="homePlate">
          <a:avLst/>
        </a:prstGeom>
        <a:solidFill>
          <a:schemeClr val="accent2">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20003" bIns="40005" numCol="1" spcCol="1270" anchor="ctr" anchorCtr="0">
          <a:noAutofit/>
        </a:bodyPr>
        <a:lstStyle/>
        <a:p>
          <a:pPr marL="0" lvl="0" indent="0" algn="ctr" defTabSz="666750">
            <a:lnSpc>
              <a:spcPct val="90000"/>
            </a:lnSpc>
            <a:spcBef>
              <a:spcPct val="0"/>
            </a:spcBef>
            <a:spcAft>
              <a:spcPct val="35000"/>
            </a:spcAft>
            <a:buNone/>
          </a:pPr>
          <a:r>
            <a:rPr lang="en-IN" sz="1500" kern="1200"/>
            <a:t>Information Gathering</a:t>
          </a:r>
        </a:p>
      </dsp:txBody>
      <dsp:txXfrm>
        <a:off x="0" y="0"/>
        <a:ext cx="2844053" cy="514350"/>
      </dsp:txXfrm>
    </dsp:sp>
    <dsp:sp modelId="{F46ED9D7-4122-48B4-8910-5290CE337031}">
      <dsp:nvSpPr>
        <dsp:cNvPr id="0" name=""/>
        <dsp:cNvSpPr/>
      </dsp:nvSpPr>
      <dsp:spPr>
        <a:xfrm>
          <a:off x="2544279" y="0"/>
          <a:ext cx="2156728" cy="514350"/>
        </a:xfrm>
        <a:prstGeom prst="chevron">
          <a:avLst/>
        </a:prstGeom>
        <a:solidFill>
          <a:schemeClr val="accent2">
            <a:hueOff val="6362151"/>
            <a:satOff val="-20837"/>
            <a:lumOff val="-15295"/>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IN" sz="1500" kern="1200"/>
            <a:t>Vulnerability Analysis</a:t>
          </a:r>
        </a:p>
      </dsp:txBody>
      <dsp:txXfrm>
        <a:off x="2801454" y="0"/>
        <a:ext cx="1642378" cy="514350"/>
      </dsp:txXfrm>
    </dsp:sp>
    <dsp:sp modelId="{10566A52-02C7-4156-8C03-831366B41795}">
      <dsp:nvSpPr>
        <dsp:cNvPr id="0" name=""/>
        <dsp:cNvSpPr/>
      </dsp:nvSpPr>
      <dsp:spPr>
        <a:xfrm>
          <a:off x="4269662" y="0"/>
          <a:ext cx="2156728" cy="514350"/>
        </a:xfrm>
        <a:prstGeom prst="chevron">
          <a:avLst/>
        </a:prstGeom>
        <a:solidFill>
          <a:schemeClr val="accent2">
            <a:hueOff val="12724303"/>
            <a:satOff val="-41674"/>
            <a:lumOff val="-3059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40005" rIns="20003" bIns="40005" numCol="1" spcCol="1270" anchor="ctr" anchorCtr="0">
          <a:noAutofit/>
        </a:bodyPr>
        <a:lstStyle/>
        <a:p>
          <a:pPr marL="0" lvl="0" indent="0" algn="ctr" defTabSz="666750">
            <a:lnSpc>
              <a:spcPct val="90000"/>
            </a:lnSpc>
            <a:spcBef>
              <a:spcPct val="0"/>
            </a:spcBef>
            <a:spcAft>
              <a:spcPct val="35000"/>
            </a:spcAft>
            <a:buNone/>
          </a:pPr>
          <a:r>
            <a:rPr lang="en-IN" sz="1500" kern="1200"/>
            <a:t>Reporting</a:t>
          </a:r>
        </a:p>
      </dsp:txBody>
      <dsp:txXfrm>
        <a:off x="4526837" y="0"/>
        <a:ext cx="1642378" cy="51435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44C9-C999-4A8B-A10C-4A2754C8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7</TotalTime>
  <Pages>9</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Offensive Hacking Unfolded</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Hacking Unfolded</dc:title>
  <dc:creator>Avinash Yadav</dc:creator>
  <cp:lastModifiedBy>Krishanu Chakraborty</cp:lastModifiedBy>
  <cp:revision>3</cp:revision>
  <cp:lastPrinted>2021-06-11T04:13:00Z</cp:lastPrinted>
  <dcterms:created xsi:type="dcterms:W3CDTF">2022-08-27T05:12:00Z</dcterms:created>
  <dcterms:modified xsi:type="dcterms:W3CDTF">2022-08-27T05:59:00Z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